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65051" w14:textId="1FF07C70" w:rsidR="00021C04" w:rsidRDefault="00D76AB2">
      <w:r>
        <w:rPr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1A9D6018" wp14:editId="227C418D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RPr="00572A71" w14:paraId="79524C71" w14:textId="77777777" w:rsidTr="00A1111B">
        <w:trPr>
          <w:trHeight w:val="7553"/>
        </w:trPr>
        <w:tc>
          <w:tcPr>
            <w:tcW w:w="12229" w:type="dxa"/>
          </w:tcPr>
          <w:p w14:paraId="7094035F" w14:textId="7C4E99BB" w:rsidR="00021C04" w:rsidRDefault="00133C2B" w:rsidP="00D76AB2">
            <w:pPr>
              <w:ind w:left="720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E6C9F54" wp14:editId="5453D66E">
                  <wp:simplePos x="0" y="0"/>
                  <wp:positionH relativeFrom="margin">
                    <wp:posOffset>5610950</wp:posOffset>
                  </wp:positionH>
                  <wp:positionV relativeFrom="paragraph">
                    <wp:posOffset>706785</wp:posOffset>
                  </wp:positionV>
                  <wp:extent cx="1790945" cy="2596680"/>
                  <wp:effectExtent l="0" t="0" r="0" b="0"/>
                  <wp:wrapNone/>
                  <wp:docPr id="47" name="Imagen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884" cy="2629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6AB2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3EB86FB" wp14:editId="4A61B37A">
                      <wp:extent cx="6657975" cy="9421792"/>
                      <wp:effectExtent l="0" t="0" r="9525" b="8255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9421792"/>
                                <a:chOff x="0" y="0"/>
                                <a:chExt cx="6657975" cy="9421792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76191" y="3228464"/>
                                  <a:ext cx="4995540" cy="1509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3B23AC" w14:textId="3DC83F50" w:rsidR="00DC2DE2" w:rsidRPr="00133C2B" w:rsidRDefault="00DC2DE2" w:rsidP="004A20CF">
                                    <w:pPr>
                                      <w:pStyle w:val="Ttulo"/>
                                      <w:ind w:left="284"/>
                                      <w:rPr>
                                        <w:sz w:val="52"/>
                                        <w:szCs w:val="48"/>
                                      </w:rPr>
                                    </w:pPr>
                                    <w:r w:rsidRPr="00133C2B">
                                      <w:rPr>
                                        <w:sz w:val="52"/>
                                        <w:szCs w:val="48"/>
                                        <w:lang w:bidi="es-ES"/>
                                      </w:rPr>
                                      <w:t xml:space="preserve">Informe de entrega de resultados </w:t>
                                    </w:r>
                                    <w:r>
                                      <w:rPr>
                                        <w:sz w:val="52"/>
                                        <w:szCs w:val="48"/>
                                        <w:lang w:bidi="es-ES"/>
                                      </w:rPr>
                                      <w:t>del ejercicio de encuesta</w:t>
                                    </w:r>
                                  </w:p>
                                  <w:p w14:paraId="6DD46495" w14:textId="34DFB524" w:rsidR="00DC2DE2" w:rsidRPr="00133C2B" w:rsidRDefault="00DC2DE2" w:rsidP="004A20CF">
                                    <w:pPr>
                                      <w:pStyle w:val="Subttulo"/>
                                      <w:ind w:left="284"/>
                                      <w:rPr>
                                        <w:sz w:val="36"/>
                                        <w:szCs w:val="16"/>
                                      </w:rPr>
                                    </w:pPr>
                                    <w:r w:rsidRPr="00133C2B">
                                      <w:rPr>
                                        <w:sz w:val="36"/>
                                        <w:szCs w:val="16"/>
                                        <w:lang w:bidi="es-ES"/>
                                      </w:rPr>
                                      <w:t xml:space="preserve">Documento guía </w:t>
                                    </w:r>
                                    <w:r>
                                      <w:rPr>
                                        <w:sz w:val="36"/>
                                        <w:szCs w:val="16"/>
                                        <w:lang w:bidi="es-ES"/>
                                      </w:rPr>
                                      <w:t>para el uso de los</w:t>
                                    </w:r>
                                    <w:r w:rsidRPr="00133C2B">
                                      <w:rPr>
                                        <w:sz w:val="36"/>
                                        <w:szCs w:val="16"/>
                                        <w:lang w:bidi="es-ES"/>
                                      </w:rPr>
                                      <w:t xml:space="preserve"> repositorio</w:t>
                                    </w:r>
                                    <w:r>
                                      <w:rPr>
                                        <w:sz w:val="36"/>
                                        <w:szCs w:val="16"/>
                                        <w:lang w:bidi="es-ES"/>
                                      </w:rPr>
                                      <w:t>s de datos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76201" y="0"/>
                                  <a:ext cx="3296107" cy="119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A19AC3" w14:textId="36FB649D" w:rsidR="00DC2DE2" w:rsidRDefault="00DC2DE2" w:rsidP="004A20CF">
                                    <w:pPr>
                                      <w:pStyle w:val="Ttulo1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Grupo de Desarrollo de Aplicación Móvil</w:t>
                                    </w:r>
                                  </w:p>
                                  <w:p w14:paraId="04BB1BFC" w14:textId="3BA46BB6" w:rsidR="00DC2DE2" w:rsidRDefault="00DC2DE2" w:rsidP="004A20CF">
                                    <w:pPr>
                                      <w:pStyle w:val="Ttulo2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06/02/2021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C5B72B" w14:textId="2EF708C7" w:rsidR="00DC2DE2" w:rsidRDefault="00DC2DE2" w:rsidP="00A1111B">
                                    <w:pPr>
                                      <w:rPr>
                                        <w:lang w:val="es-MX" w:bidi="es-ES"/>
                                      </w:rPr>
                                    </w:pPr>
                                    <w:r>
                                      <w:rPr>
                                        <w:lang w:val="es-MX" w:bidi="es-ES"/>
                                      </w:rPr>
                                      <w:t xml:space="preserve">Dra. </w:t>
                                    </w:r>
                                    <w:proofErr w:type="spellStart"/>
                                    <w:r>
                                      <w:rPr>
                                        <w:lang w:val="es-MX" w:bidi="es-ES"/>
                                      </w:rPr>
                                      <w:t>Rosiluz</w:t>
                                    </w:r>
                                    <w:proofErr w:type="spellEnd"/>
                                    <w:r>
                                      <w:rPr>
                                        <w:lang w:val="es-MX" w:bidi="es-ES"/>
                                      </w:rPr>
                                      <w:t xml:space="preserve"> Ceballos Povedano</w:t>
                                    </w:r>
                                  </w:p>
                                  <w:p w14:paraId="561881EC" w14:textId="2958B262" w:rsidR="00DC2DE2" w:rsidRDefault="00DC2DE2" w:rsidP="00A1111B">
                                    <w:pPr>
                                      <w:rPr>
                                        <w:lang w:val="es-MX" w:bidi="es-ES"/>
                                      </w:rPr>
                                    </w:pPr>
                                    <w:r>
                                      <w:rPr>
                                        <w:lang w:val="es-MX" w:bidi="es-ES"/>
                                      </w:rPr>
                                      <w:t>Representante del Cuerpo Académico de Negocios Internacionales</w:t>
                                    </w:r>
                                  </w:p>
                                  <w:p w14:paraId="4AC02C8C" w14:textId="4979D39F" w:rsidR="00DC2DE2" w:rsidRDefault="00DC2DE2" w:rsidP="00A1111B">
                                    <w:pPr>
                                      <w:rPr>
                                        <w:lang w:val="es-MX" w:bidi="es-ES"/>
                                      </w:rPr>
                                    </w:pPr>
                                  </w:p>
                                  <w:p w14:paraId="26B04CC3" w14:textId="77777777" w:rsidR="00DC2DE2" w:rsidRDefault="00DC2DE2" w:rsidP="00A1111B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El presente informe indica el contenido, descripción y acceso de los repositorios resultantes del instrumento de consulta denominado “Encuesta sobre las principales características de población y migración en la zona urbana continental de Isla Mujeres”.</w:t>
                                    </w:r>
                                  </w:p>
                                  <w:p w14:paraId="2CA33C90" w14:textId="77777777" w:rsidR="00DC2DE2" w:rsidRDefault="00DC2DE2" w:rsidP="00A1111B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La primera sección de este informe contiene el esquema de las características del instrumento de consulta.</w:t>
                                    </w:r>
                                  </w:p>
                                  <w:p w14:paraId="61FD2C8B" w14:textId="77777777" w:rsidR="00DC2DE2" w:rsidRDefault="00DC2DE2" w:rsidP="00A1111B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La segunda sección está conformada por las preguntas del instrumento de consulta</w:t>
                                    </w:r>
                                  </w:p>
                                  <w:p w14:paraId="61B84FA7" w14:textId="4D55FB6F" w:rsidR="00DC2DE2" w:rsidRPr="00133C2B" w:rsidRDefault="00DC2DE2" w:rsidP="00A1111B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 xml:space="preserve">En la tercera sección se indica las características de los repositorios, así como su acceso.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B86FB" id="Grupo 9" o:spid="_x0000_s1026" alt="Título y texto&#10;" style="width:524.25pt;height:741.85pt;mso-position-horizontal-relative:char;mso-position-vertical-relative:line" coordsize="66579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761;top:32284;width:49956;height:15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6E3B23AC" w14:textId="3DC83F50" w:rsidR="00DC2DE2" w:rsidRPr="00133C2B" w:rsidRDefault="00DC2DE2" w:rsidP="004A20CF">
                              <w:pPr>
                                <w:pStyle w:val="Ttulo"/>
                                <w:ind w:left="284"/>
                                <w:rPr>
                                  <w:sz w:val="52"/>
                                  <w:szCs w:val="48"/>
                                </w:rPr>
                              </w:pPr>
                              <w:r w:rsidRPr="00133C2B">
                                <w:rPr>
                                  <w:sz w:val="52"/>
                                  <w:szCs w:val="48"/>
                                  <w:lang w:bidi="es-ES"/>
                                </w:rPr>
                                <w:t xml:space="preserve">Informe de entrega de resultados </w:t>
                              </w:r>
                              <w:r>
                                <w:rPr>
                                  <w:sz w:val="52"/>
                                  <w:szCs w:val="48"/>
                                  <w:lang w:bidi="es-ES"/>
                                </w:rPr>
                                <w:t>del ejercicio de encuesta</w:t>
                              </w:r>
                            </w:p>
                            <w:p w14:paraId="6DD46495" w14:textId="34DFB524" w:rsidR="00DC2DE2" w:rsidRPr="00133C2B" w:rsidRDefault="00DC2DE2" w:rsidP="004A20CF">
                              <w:pPr>
                                <w:pStyle w:val="Subttulo"/>
                                <w:ind w:left="284"/>
                                <w:rPr>
                                  <w:sz w:val="36"/>
                                  <w:szCs w:val="16"/>
                                </w:rPr>
                              </w:pPr>
                              <w:r w:rsidRPr="00133C2B">
                                <w:rPr>
                                  <w:sz w:val="36"/>
                                  <w:szCs w:val="16"/>
                                  <w:lang w:bidi="es-ES"/>
                                </w:rPr>
                                <w:t xml:space="preserve">Documento guía </w:t>
                              </w:r>
                              <w:r>
                                <w:rPr>
                                  <w:sz w:val="36"/>
                                  <w:szCs w:val="16"/>
                                  <w:lang w:bidi="es-ES"/>
                                </w:rPr>
                                <w:t>para el uso de los</w:t>
                              </w:r>
                              <w:r w:rsidRPr="00133C2B">
                                <w:rPr>
                                  <w:sz w:val="36"/>
                                  <w:szCs w:val="16"/>
                                  <w:lang w:bidi="es-ES"/>
                                </w:rPr>
                                <w:t xml:space="preserve"> repositorio</w:t>
                              </w:r>
                              <w:r>
                                <w:rPr>
                                  <w:sz w:val="36"/>
                                  <w:szCs w:val="16"/>
                                  <w:lang w:bidi="es-ES"/>
                                </w:rPr>
                                <w:t>s de datos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762;width:32961;height:1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5AA19AC3" w14:textId="36FB649D" w:rsidR="00DC2DE2" w:rsidRDefault="00DC2DE2" w:rsidP="004A20CF">
                              <w:pPr>
                                <w:pStyle w:val="Ttulo1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Grupo de Desarrollo de Aplicación Móvil</w:t>
                              </w:r>
                            </w:p>
                            <w:p w14:paraId="04BB1BFC" w14:textId="3BA46BB6" w:rsidR="00DC2DE2" w:rsidRDefault="00DC2DE2" w:rsidP="004A20CF">
                              <w:pPr>
                                <w:pStyle w:val="Ttulo2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06/02/2021</w:t>
                              </w:r>
                            </w:p>
                          </w:txbxContent>
                        </v:textbox>
                      </v:shape>
      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20C5B72B" w14:textId="2EF708C7" w:rsidR="00DC2DE2" w:rsidRDefault="00DC2DE2" w:rsidP="00A1111B">
                              <w:pPr>
                                <w:rPr>
                                  <w:lang w:val="es-MX" w:bidi="es-ES"/>
                                </w:rPr>
                              </w:pPr>
                              <w:r>
                                <w:rPr>
                                  <w:lang w:val="es-MX" w:bidi="es-ES"/>
                                </w:rPr>
                                <w:t xml:space="preserve">Dra. </w:t>
                              </w:r>
                              <w:proofErr w:type="spellStart"/>
                              <w:r>
                                <w:rPr>
                                  <w:lang w:val="es-MX" w:bidi="es-ES"/>
                                </w:rPr>
                                <w:t>Rosiluz</w:t>
                              </w:r>
                              <w:proofErr w:type="spellEnd"/>
                              <w:r>
                                <w:rPr>
                                  <w:lang w:val="es-MX" w:bidi="es-ES"/>
                                </w:rPr>
                                <w:t xml:space="preserve"> Ceballos Povedano</w:t>
                              </w:r>
                            </w:p>
                            <w:p w14:paraId="561881EC" w14:textId="2958B262" w:rsidR="00DC2DE2" w:rsidRDefault="00DC2DE2" w:rsidP="00A1111B">
                              <w:pPr>
                                <w:rPr>
                                  <w:lang w:val="es-MX" w:bidi="es-ES"/>
                                </w:rPr>
                              </w:pPr>
                              <w:r>
                                <w:rPr>
                                  <w:lang w:val="es-MX" w:bidi="es-ES"/>
                                </w:rPr>
                                <w:t>Representante del Cuerpo Académico de Negocios Internacionales</w:t>
                              </w:r>
                            </w:p>
                            <w:p w14:paraId="4AC02C8C" w14:textId="4979D39F" w:rsidR="00DC2DE2" w:rsidRDefault="00DC2DE2" w:rsidP="00A1111B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6B04CC3" w14:textId="77777777" w:rsidR="00DC2DE2" w:rsidRDefault="00DC2DE2" w:rsidP="00A1111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El presente informe indica el contenido, descripción y acceso de los repositorios resultantes del instrumento de consulta denominado “Encuesta sobre las principales características de población y migración en la zona urbana continental de Isla Mujeres”.</w:t>
                              </w:r>
                            </w:p>
                            <w:p w14:paraId="2CA33C90" w14:textId="77777777" w:rsidR="00DC2DE2" w:rsidRDefault="00DC2DE2" w:rsidP="00A1111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La primera sección de este informe contiene el esquema de las características del instrumento de consulta.</w:t>
                              </w:r>
                            </w:p>
                            <w:p w14:paraId="61FD2C8B" w14:textId="77777777" w:rsidR="00DC2DE2" w:rsidRDefault="00DC2DE2" w:rsidP="00A1111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La segunda sección está conformada por las preguntas del instrumento de consulta</w:t>
                              </w:r>
                            </w:p>
                            <w:p w14:paraId="61B84FA7" w14:textId="4D55FB6F" w:rsidR="00DC2DE2" w:rsidRPr="00133C2B" w:rsidRDefault="00DC2DE2" w:rsidP="00A1111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 xml:space="preserve">En la tercera sección se indica las características de los repositorios, así como su acceso.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1F2702FB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654B91D8" w14:textId="77777777" w:rsidR="00A1111B" w:rsidRDefault="00A1111B" w:rsidP="00A1111B">
            <w:pPr>
              <w:ind w:left="720"/>
              <w:jc w:val="right"/>
              <w:rPr>
                <w:noProof/>
              </w:rPr>
            </w:pPr>
            <w:r>
              <w:rPr>
                <w:noProof/>
                <w:lang w:bidi="es-ES"/>
              </w:rPr>
              <w:t>Página 1</w:t>
            </w:r>
          </w:p>
        </w:tc>
      </w:tr>
    </w:tbl>
    <w:p w14:paraId="36AA2629" w14:textId="77777777" w:rsidR="000B4502" w:rsidRDefault="000B4502"/>
    <w:p w14:paraId="3886B79B" w14:textId="77777777" w:rsidR="000B4502" w:rsidRDefault="000B4502"/>
    <w:tbl>
      <w:tblPr>
        <w:tblW w:w="12180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4866"/>
        <w:gridCol w:w="2455"/>
        <w:gridCol w:w="4859"/>
      </w:tblGrid>
      <w:tr w:rsidR="003065BE" w14:paraId="2DA5C218" w14:textId="77777777" w:rsidTr="00862649">
        <w:trPr>
          <w:trHeight w:val="2970"/>
        </w:trPr>
        <w:tc>
          <w:tcPr>
            <w:tcW w:w="7321" w:type="dxa"/>
            <w:gridSpan w:val="2"/>
          </w:tcPr>
          <w:p w14:paraId="233E7E71" w14:textId="77777777" w:rsidR="00515218" w:rsidRDefault="00515218" w:rsidP="000B4502"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4C725D" wp14:editId="29490AE9">
                      <wp:extent cx="3600000" cy="2044800"/>
                      <wp:effectExtent l="0" t="0" r="0" b="0"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0" cy="204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95885A" w14:textId="68651BFA" w:rsidR="00DC2DE2" w:rsidRPr="003065BE" w:rsidRDefault="00DC2DE2" w:rsidP="00133C2B">
                                  <w:pPr>
                                    <w:pStyle w:val="Ttulo"/>
                                    <w:ind w:left="284"/>
                                    <w:rPr>
                                      <w:sz w:val="48"/>
                                      <w:szCs w:val="44"/>
                                    </w:rPr>
                                  </w:pPr>
                                  <w:r w:rsidRPr="003065BE">
                                    <w:rPr>
                                      <w:sz w:val="48"/>
                                      <w:szCs w:val="44"/>
                                      <w:lang w:bidi="es-ES"/>
                                    </w:rPr>
                                    <w:t>Informe de entrega de resultados del ejercicio de encuesta</w:t>
                                  </w:r>
                                </w:p>
                                <w:p w14:paraId="79B98EA0" w14:textId="204E77A6" w:rsidR="00DC2DE2" w:rsidRPr="003065BE" w:rsidRDefault="00DC2DE2" w:rsidP="003065BE">
                                  <w:pPr>
                                    <w:pStyle w:val="Subttulo"/>
                                    <w:ind w:left="284"/>
                                    <w:rPr>
                                      <w:sz w:val="28"/>
                                      <w:szCs w:val="12"/>
                                    </w:rPr>
                                  </w:pPr>
                                  <w:r w:rsidRPr="003065BE">
                                    <w:rPr>
                                      <w:color w:val="44546A" w:themeColor="text2"/>
                                      <w:sz w:val="40"/>
                                      <w:szCs w:val="18"/>
                                      <w:lang w:bidi="es-ES"/>
                                    </w:rPr>
                                    <w:t>Documento guía para el uso de los repositorios de datos</w:t>
                                  </w:r>
                                </w:p>
                                <w:p w14:paraId="549C9865" w14:textId="5EA17FFE" w:rsidR="00DC2DE2" w:rsidRPr="000B4502" w:rsidRDefault="00DC2DE2" w:rsidP="000B4502">
                                  <w:pPr>
                                    <w:pStyle w:val="Subttulo"/>
                                    <w:rPr>
                                      <w:color w:val="44546A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4C725D" id="Cuadro de texto 10" o:spid="_x0000_s1030" type="#_x0000_t202" style="width:283.45pt;height:1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" filled="f" stroked="f" strokeweight=".5pt">
                      <v:textbox>
                        <w:txbxContent>
                          <w:p w14:paraId="0595885A" w14:textId="68651BFA" w:rsidR="00DC2DE2" w:rsidRPr="003065BE" w:rsidRDefault="00DC2DE2" w:rsidP="00133C2B">
                            <w:pPr>
                              <w:pStyle w:val="Ttulo"/>
                              <w:ind w:left="284"/>
                              <w:rPr>
                                <w:sz w:val="48"/>
                                <w:szCs w:val="44"/>
                              </w:rPr>
                            </w:pPr>
                            <w:r w:rsidRPr="003065BE">
                              <w:rPr>
                                <w:sz w:val="48"/>
                                <w:szCs w:val="44"/>
                                <w:lang w:bidi="es-ES"/>
                              </w:rPr>
                              <w:t>Informe de entrega de resultados del ejercicio de encuesta</w:t>
                            </w:r>
                          </w:p>
                          <w:p w14:paraId="79B98EA0" w14:textId="204E77A6" w:rsidR="00DC2DE2" w:rsidRPr="003065BE" w:rsidRDefault="00DC2DE2" w:rsidP="003065BE">
                            <w:pPr>
                              <w:pStyle w:val="Subttulo"/>
                              <w:ind w:left="284"/>
                              <w:rPr>
                                <w:sz w:val="28"/>
                                <w:szCs w:val="12"/>
                              </w:rPr>
                            </w:pPr>
                            <w:r w:rsidRPr="003065BE">
                              <w:rPr>
                                <w:color w:val="44546A" w:themeColor="text2"/>
                                <w:sz w:val="40"/>
                                <w:szCs w:val="18"/>
                                <w:lang w:bidi="es-ES"/>
                              </w:rPr>
                              <w:t>Documento guía para el uso de los repositorios de datos</w:t>
                            </w:r>
                          </w:p>
                          <w:p w14:paraId="549C9865" w14:textId="5EA17FFE" w:rsidR="00DC2DE2" w:rsidRPr="000B4502" w:rsidRDefault="00DC2DE2" w:rsidP="000B4502">
                            <w:pPr>
                              <w:pStyle w:val="Subttulo"/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59" w:type="dxa"/>
          </w:tcPr>
          <w:p w14:paraId="2F857351" w14:textId="1A496420" w:rsidR="00515218" w:rsidRDefault="00515218" w:rsidP="000B4502">
            <w:pPr>
              <w:ind w:right="915"/>
            </w:pPr>
          </w:p>
        </w:tc>
      </w:tr>
      <w:tr w:rsidR="00DE0993" w14:paraId="50261B0C" w14:textId="77777777" w:rsidTr="00862649">
        <w:trPr>
          <w:trHeight w:val="8604"/>
        </w:trPr>
        <w:tc>
          <w:tcPr>
            <w:tcW w:w="4866" w:type="dxa"/>
          </w:tcPr>
          <w:p w14:paraId="4B13DA20" w14:textId="77777777" w:rsidR="000B4502" w:rsidRDefault="000B4502"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B399E77" wp14:editId="5C80FE24">
                      <wp:extent cx="475013" cy="676894"/>
                      <wp:effectExtent l="0" t="0" r="1270" b="9525"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C8C4BB" w14:textId="77777777" w:rsidR="00DC2DE2" w:rsidRDefault="00DC2DE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399E77" id="Cuadro de texto 13" o:spid="_x0000_s1031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" fillcolor="white [3201]" stroked="f" strokeweight=".5pt">
                      <v:textbox>
                        <w:txbxContent>
                          <w:p w14:paraId="04C8C4BB" w14:textId="77777777" w:rsidR="00DC2DE2" w:rsidRDefault="00DC2DE2" w:rsidP="000B4502">
                            <w:pPr>
                              <w:pStyle w:val="Ttulo1"/>
                            </w:pPr>
                            <w:r>
                              <w:rPr>
                                <w:lang w:bidi="es-ES"/>
                              </w:rPr>
                              <w:t>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BA28CC9" wp14:editId="05FFCF78">
                      <wp:extent cx="1770278" cy="676894"/>
                      <wp:effectExtent l="0" t="0" r="1905" b="9525"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0278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DBE502" w14:textId="4E9DFB62" w:rsidR="00DC2DE2" w:rsidRPr="004C3516" w:rsidRDefault="00DC2DE2" w:rsidP="000B4502">
                                  <w:pPr>
                                    <w:pStyle w:val="Ttulo3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t>Características del Instrumento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A28CC9" id="Cuadro de texto 16" o:spid="_x0000_s1032" type="#_x0000_t202" style="width:139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" fillcolor="white [3201]" stroked="f" strokeweight=".5pt">
                      <v:textbox>
                        <w:txbxContent>
                          <w:p w14:paraId="3ADBE502" w14:textId="4E9DFB62" w:rsidR="00DC2DE2" w:rsidRPr="004C3516" w:rsidRDefault="00DC2DE2" w:rsidP="000B4502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Características del Instrumento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1C6D6E8" wp14:editId="042F517C">
                      <wp:extent cx="475013" cy="676894"/>
                      <wp:effectExtent l="0" t="0" r="1270" b="9525"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E497D" w14:textId="77777777" w:rsidR="00DC2DE2" w:rsidRDefault="00DC2DE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6D6E8" id="Cuadro de texto 15" o:spid="_x0000_s1033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" fillcolor="white [3201]" stroked="f" strokeweight=".5pt">
                      <v:textbox>
                        <w:txbxContent>
                          <w:p w14:paraId="494E497D" w14:textId="77777777" w:rsidR="00DC2DE2" w:rsidRDefault="00DC2DE2" w:rsidP="000B4502">
                            <w:pPr>
                              <w:pStyle w:val="Ttulo1"/>
                            </w:pPr>
                            <w:r>
                              <w:rPr>
                                <w:lang w:bidi="es-ES"/>
                              </w:rPr>
                              <w:t>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655B54D" wp14:editId="411907BD">
                      <wp:extent cx="1784909" cy="676894"/>
                      <wp:effectExtent l="0" t="0" r="6350" b="9525"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4909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0983E6" w14:textId="0FEAA8DC" w:rsidR="00DC2DE2" w:rsidRPr="004C3516" w:rsidRDefault="00DC2DE2" w:rsidP="000B4502">
                                  <w:pPr>
                                    <w:pStyle w:val="Ttulo3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t>Preguntas del Instrumento</w:t>
                                  </w:r>
                                  <w:r w:rsidR="007C0578">
                                    <w:rPr>
                                      <w:lang w:val="es-MX" w:bidi="es-ES"/>
                                    </w:rPr>
                                    <w:t xml:space="preserve"> y su</w:t>
                                  </w:r>
                                  <w:r w:rsidR="00F121B4">
                                    <w:rPr>
                                      <w:lang w:val="es-MX" w:bidi="es-ES"/>
                                    </w:rPr>
                                    <w:t>s</w:t>
                                  </w:r>
                                  <w:r w:rsidR="007C0578">
                                    <w:rPr>
                                      <w:lang w:val="es-MX" w:bidi="es-ES"/>
                                    </w:rPr>
                                    <w:t xml:space="preserve"> columnas </w:t>
                                  </w:r>
                                  <w:r w:rsidR="00F121B4">
                                    <w:rPr>
                                      <w:lang w:val="es-MX" w:bidi="es-ES"/>
                                    </w:rPr>
                                    <w:t xml:space="preserve">en </w:t>
                                  </w:r>
                                  <w:r w:rsidR="007C0578">
                                    <w:rPr>
                                      <w:lang w:val="es-MX" w:bidi="es-ES"/>
                                    </w:rPr>
                                    <w:t>el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55B54D" id="Cuadro de texto 14" o:spid="_x0000_s1034" type="#_x0000_t202" style="width:140.5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" fillcolor="white [3201]" stroked="f" strokeweight=".5pt">
                      <v:textbox>
                        <w:txbxContent>
                          <w:p w14:paraId="790983E6" w14:textId="0FEAA8DC" w:rsidR="00DC2DE2" w:rsidRPr="004C3516" w:rsidRDefault="00DC2DE2" w:rsidP="000B4502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Preguntas del Instrumento</w:t>
                            </w:r>
                            <w:r w:rsidR="007C0578">
                              <w:rPr>
                                <w:lang w:val="es-MX" w:bidi="es-ES"/>
                              </w:rPr>
                              <w:t xml:space="preserve"> y su</w:t>
                            </w:r>
                            <w:r w:rsidR="00F121B4">
                              <w:rPr>
                                <w:lang w:val="es-MX" w:bidi="es-ES"/>
                              </w:rPr>
                              <w:t>s</w:t>
                            </w:r>
                            <w:r w:rsidR="007C0578">
                              <w:rPr>
                                <w:lang w:val="es-MX" w:bidi="es-ES"/>
                              </w:rPr>
                              <w:t xml:space="preserve"> columnas </w:t>
                            </w:r>
                            <w:r w:rsidR="00F121B4">
                              <w:rPr>
                                <w:lang w:val="es-MX" w:bidi="es-ES"/>
                              </w:rPr>
                              <w:t xml:space="preserve">en </w:t>
                            </w:r>
                            <w:r w:rsidR="007C0578">
                              <w:rPr>
                                <w:lang w:val="es-MX" w:bidi="es-ES"/>
                              </w:rPr>
                              <w:t>el dataset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84AC369" wp14:editId="6737869B">
                      <wp:extent cx="475013" cy="676894"/>
                      <wp:effectExtent l="0" t="0" r="1270" b="9525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7D8304" w14:textId="77777777" w:rsidR="00DC2DE2" w:rsidRDefault="00DC2DE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4AC369" id="Cuadro de texto 18" o:spid="_x0000_s1035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" fillcolor="white [3201]" stroked="f" strokeweight=".5pt">
                      <v:textbox>
                        <w:txbxContent>
                          <w:p w14:paraId="517D8304" w14:textId="77777777" w:rsidR="00DC2DE2" w:rsidRDefault="00DC2DE2" w:rsidP="000B4502">
                            <w:pPr>
                              <w:pStyle w:val="Ttulo1"/>
                            </w:pPr>
                            <w:r>
                              <w:rPr>
                                <w:lang w:bidi="es-ES"/>
                              </w:rPr>
                              <w:t>03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833E510" wp14:editId="59E78136">
                      <wp:extent cx="1674421" cy="676894"/>
                      <wp:effectExtent l="0" t="0" r="2540" b="9525"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4421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D115D" w14:textId="3636867A" w:rsidR="00DC2DE2" w:rsidRPr="00F121B4" w:rsidRDefault="00F121B4" w:rsidP="000B4502">
                                  <w:pPr>
                                    <w:pStyle w:val="Ttulo3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br/>
                                    <w:t>Resultados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33E510" id="Cuadro de texto 17" o:spid="_x0000_s1036" type="#_x0000_t202" style="width:131.8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" fillcolor="white [3201]" stroked="f" strokeweight=".5pt">
                      <v:textbox>
                        <w:txbxContent>
                          <w:p w14:paraId="530D115D" w14:textId="3636867A" w:rsidR="00DC2DE2" w:rsidRPr="00F121B4" w:rsidRDefault="00F121B4" w:rsidP="000B4502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br/>
                              <w:t>Resultados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14" w:type="dxa"/>
            <w:gridSpan w:val="2"/>
          </w:tcPr>
          <w:p w14:paraId="6841E57F" w14:textId="77777777" w:rsidR="000B4502" w:rsidRDefault="000B4502"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154CBC3" wp14:editId="4C69110E">
                      <wp:extent cx="4024173" cy="5846400"/>
                      <wp:effectExtent l="0" t="0" r="0" b="2540"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4173" cy="584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F64E2" w14:textId="0B8DE8E1" w:rsidR="00DC2DE2" w:rsidRDefault="00DC2DE2" w:rsidP="004C3516">
                                  <w:pPr>
                                    <w:pStyle w:val="Ttulo3"/>
                                    <w:rPr>
                                      <w:lang w:val="es-MX" w:bidi="es-ES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t>Características del Instrumento</w:t>
                                  </w:r>
                                </w:p>
                                <w:p w14:paraId="5E2BAABF" w14:textId="77777777" w:rsidR="00DC2DE2" w:rsidRPr="004C3516" w:rsidRDefault="00DC2DE2" w:rsidP="004C3516">
                                  <w:pPr>
                                    <w:rPr>
                                      <w:lang w:val="es-MX" w:bidi="es-ES"/>
                                    </w:rPr>
                                  </w:pPr>
                                </w:p>
                                <w:p w14:paraId="69413298" w14:textId="59AC6975" w:rsidR="00DC2DE2" w:rsidRDefault="00DC2DE2" w:rsidP="000B4502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El instrumento de consulta consta de 1</w:t>
                                  </w:r>
                                  <w:r w:rsidR="00DC450C">
                                    <w:rPr>
                                      <w:lang w:bidi="es-ES"/>
                                    </w:rPr>
                                    <w:t>09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columnas, de las cuales 10</w:t>
                                  </w:r>
                                  <w:r w:rsidR="00AD0D09">
                                    <w:rPr>
                                      <w:lang w:bidi="es-ES"/>
                                    </w:rPr>
                                    <w:t>6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están relacionados a ítems, 2 son variables de geolocalización (longitud y latitud) y una es un identificador único de control. </w:t>
                                  </w:r>
                                </w:p>
                                <w:p w14:paraId="46F5DEF0" w14:textId="77777777" w:rsidR="00DC2DE2" w:rsidRDefault="00DC2DE2" w:rsidP="000B4502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Los ítems están divididos en las siguientes secciones:</w:t>
                                  </w:r>
                                </w:p>
                                <w:p w14:paraId="2F4628F7" w14:textId="01D59219" w:rsidR="00DC2DE2" w:rsidRDefault="00DC2DE2" w:rsidP="0045406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Datos generales del encuestado (9 columnas)</w:t>
                                  </w:r>
                                </w:p>
                                <w:p w14:paraId="3390180C" w14:textId="7A41572C" w:rsidR="00DC2DE2" w:rsidRDefault="00DC2DE2" w:rsidP="0045406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Datos familiares (16 columnas)</w:t>
                                  </w:r>
                                </w:p>
                                <w:p w14:paraId="1AF56219" w14:textId="0C2F89F9" w:rsidR="00DC2DE2" w:rsidRDefault="00DC2DE2" w:rsidP="0045406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Datos económicos (11 columnas)</w:t>
                                  </w:r>
                                </w:p>
                                <w:p w14:paraId="29084650" w14:textId="461EECC2" w:rsidR="00DC2DE2" w:rsidRDefault="00DC2DE2" w:rsidP="0045406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Identidad y Comunidad (39 columnas)</w:t>
                                  </w:r>
                                </w:p>
                                <w:p w14:paraId="5F4D8731" w14:textId="30AB8E4C" w:rsidR="00DC2DE2" w:rsidRDefault="00DC2DE2" w:rsidP="0045406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Vivienda (2</w:t>
                                  </w:r>
                                  <w:r w:rsidR="003A6587">
                                    <w:t>0</w:t>
                                  </w:r>
                                  <w:r>
                                    <w:t xml:space="preserve"> columnas)</w:t>
                                  </w:r>
                                </w:p>
                                <w:p w14:paraId="503D5348" w14:textId="5ACE077D" w:rsidR="00DC2DE2" w:rsidRDefault="00DC2DE2" w:rsidP="00454065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Apreciación del encuestador (1</w:t>
                                  </w:r>
                                  <w:r w:rsidR="00DC450C">
                                    <w:t>1</w:t>
                                  </w:r>
                                  <w:r>
                                    <w:t>)</w:t>
                                  </w:r>
                                </w:p>
                                <w:p w14:paraId="71E089B9" w14:textId="34E11604" w:rsidR="00DC2DE2" w:rsidRDefault="00DC2DE2" w:rsidP="00B75A20">
                                  <w:r>
                                    <w:t xml:space="preserve">Es importante recalcar que no todas las columnas se pueden tomar como ítems, muchas de estas columnas representan las opciones de respuesta a un ítem determinado, por ejemplo: </w:t>
                                  </w:r>
                                </w:p>
                                <w:tbl>
                                  <w:tblPr>
                                    <w:tblW w:w="3600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00"/>
                                    <w:gridCol w:w="1200"/>
                                    <w:gridCol w:w="1200"/>
                                  </w:tblGrid>
                                  <w:tr w:rsidR="00DC2DE2" w:rsidRPr="00862649" w14:paraId="165756AB" w14:textId="77777777" w:rsidTr="00862649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C02CAF7" w14:textId="043662BE" w:rsidR="00DC2DE2" w:rsidRPr="00862649" w:rsidRDefault="00DC2DE2" w:rsidP="00862649">
                                        <w:pPr>
                                          <w:spacing w:after="0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</w:pPr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¿</w:t>
                                        </w:r>
                                        <w:r w:rsidR="00AD0D09"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Qué</w:t>
                                        </w:r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 xml:space="preserve"> percepción tuvo de la vivienda y la calle? </w:t>
                                        </w:r>
                                        <w:proofErr w:type="spellStart"/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Percepcion</w:t>
                                        </w:r>
                                        <w:proofErr w:type="spellEnd"/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 xml:space="preserve"> seguridad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23147BC" w14:textId="29B82204" w:rsidR="00DC2DE2" w:rsidRPr="00862649" w:rsidRDefault="00DC2DE2" w:rsidP="00862649">
                                        <w:pPr>
                                          <w:spacing w:after="0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</w:pPr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¿</w:t>
                                        </w:r>
                                        <w:r w:rsidR="00AD0D09"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Qué</w:t>
                                        </w:r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 xml:space="preserve"> percepción tuvo de la vivienda y la calle? </w:t>
                                        </w:r>
                                        <w:proofErr w:type="spellStart"/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Percepcion</w:t>
                                        </w:r>
                                        <w:proofErr w:type="spellEnd"/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 xml:space="preserve"> comodidad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799E79D" w14:textId="7E188F28" w:rsidR="00DC2DE2" w:rsidRPr="00862649" w:rsidRDefault="00DC2DE2" w:rsidP="00862649">
                                        <w:pPr>
                                          <w:spacing w:after="0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</w:pPr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¿</w:t>
                                        </w:r>
                                        <w:r w:rsidR="00AD0D09"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Qué</w:t>
                                        </w:r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 xml:space="preserve"> percepción tuvo de la vivienda y la calle? </w:t>
                                        </w:r>
                                        <w:proofErr w:type="spellStart"/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>Percepcion</w:t>
                                        </w:r>
                                        <w:proofErr w:type="spellEnd"/>
                                        <w:r w:rsidRPr="0086264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MX" w:eastAsia="es-MX"/>
                                          </w:rPr>
                                          <w:t xml:space="preserve"> riesgo (personal o natural)</w:t>
                                        </w:r>
                                      </w:p>
                                    </w:tc>
                                  </w:tr>
                                </w:tbl>
                                <w:p w14:paraId="3A1677E3" w14:textId="2FA48F6D" w:rsidR="00DC2DE2" w:rsidRDefault="00DC2DE2" w:rsidP="00B75A20"/>
                                <w:p w14:paraId="2BE67806" w14:textId="5FE0A22D" w:rsidR="00DC2DE2" w:rsidRDefault="00DC2DE2" w:rsidP="000B4502">
                                  <w:r>
                                    <w:t>Son variantes de respuesta a una misma pregunta genéricas.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54CB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" o:spid="_x0000_s1037" type="#_x0000_t202" style="width:316.85pt;height:4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" fillcolor="white [3201]" stroked="f" strokeweight=".5pt">
                      <v:textbox>
                        <w:txbxContent>
                          <w:p w14:paraId="2ABF64E2" w14:textId="0B8DE8E1" w:rsidR="00DC2DE2" w:rsidRDefault="00DC2DE2" w:rsidP="004C3516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Características del Instrumento</w:t>
                            </w:r>
                          </w:p>
                          <w:p w14:paraId="5E2BAABF" w14:textId="77777777" w:rsidR="00DC2DE2" w:rsidRPr="004C3516" w:rsidRDefault="00DC2DE2" w:rsidP="004C3516">
                            <w:pPr>
                              <w:rPr>
                                <w:lang w:val="es-MX" w:bidi="es-ES"/>
                              </w:rPr>
                            </w:pPr>
                          </w:p>
                          <w:p w14:paraId="69413298" w14:textId="59AC6975" w:rsidR="00DC2DE2" w:rsidRDefault="00DC2DE2" w:rsidP="000B4502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El instrumento de consulta consta de 1</w:t>
                            </w:r>
                            <w:r w:rsidR="00DC450C">
                              <w:rPr>
                                <w:lang w:bidi="es-ES"/>
                              </w:rPr>
                              <w:t>09</w:t>
                            </w:r>
                            <w:r>
                              <w:rPr>
                                <w:lang w:bidi="es-ES"/>
                              </w:rPr>
                              <w:t xml:space="preserve"> columnas, de las cuales 10</w:t>
                            </w:r>
                            <w:r w:rsidR="00AD0D09">
                              <w:rPr>
                                <w:lang w:bidi="es-ES"/>
                              </w:rPr>
                              <w:t>6</w:t>
                            </w:r>
                            <w:r>
                              <w:rPr>
                                <w:lang w:bidi="es-ES"/>
                              </w:rPr>
                              <w:t xml:space="preserve"> están relacionados a ítems, 2 son variables de geolocalización (longitud y latitud) y una es un identificador único de control. </w:t>
                            </w:r>
                          </w:p>
                          <w:p w14:paraId="46F5DEF0" w14:textId="77777777" w:rsidR="00DC2DE2" w:rsidRDefault="00DC2DE2" w:rsidP="000B4502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Los ítems están divididos en las siguientes secciones:</w:t>
                            </w:r>
                          </w:p>
                          <w:p w14:paraId="2F4628F7" w14:textId="01D59219" w:rsidR="00DC2DE2" w:rsidRDefault="00DC2DE2" w:rsidP="004540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Datos generales del encuestado (9 columnas)</w:t>
                            </w:r>
                          </w:p>
                          <w:p w14:paraId="3390180C" w14:textId="7A41572C" w:rsidR="00DC2DE2" w:rsidRDefault="00DC2DE2" w:rsidP="004540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Datos familiares (16 columnas)</w:t>
                            </w:r>
                          </w:p>
                          <w:p w14:paraId="1AF56219" w14:textId="0C2F89F9" w:rsidR="00DC2DE2" w:rsidRDefault="00DC2DE2" w:rsidP="004540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Datos económicos (11 columnas)</w:t>
                            </w:r>
                          </w:p>
                          <w:p w14:paraId="29084650" w14:textId="461EECC2" w:rsidR="00DC2DE2" w:rsidRDefault="00DC2DE2" w:rsidP="004540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Identidad y Comunidad (39 columnas)</w:t>
                            </w:r>
                          </w:p>
                          <w:p w14:paraId="5F4D8731" w14:textId="30AB8E4C" w:rsidR="00DC2DE2" w:rsidRDefault="00DC2DE2" w:rsidP="004540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Vivienda (2</w:t>
                            </w:r>
                            <w:r w:rsidR="003A6587">
                              <w:t>0</w:t>
                            </w:r>
                            <w:r>
                              <w:t xml:space="preserve"> columnas)</w:t>
                            </w:r>
                          </w:p>
                          <w:p w14:paraId="503D5348" w14:textId="5ACE077D" w:rsidR="00DC2DE2" w:rsidRDefault="00DC2DE2" w:rsidP="004540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Apreciación del encuestador (1</w:t>
                            </w:r>
                            <w:r w:rsidR="00DC450C">
                              <w:t>1</w:t>
                            </w:r>
                            <w:r>
                              <w:t>)</w:t>
                            </w:r>
                          </w:p>
                          <w:p w14:paraId="71E089B9" w14:textId="34E11604" w:rsidR="00DC2DE2" w:rsidRDefault="00DC2DE2" w:rsidP="00B75A20">
                            <w:r>
                              <w:t xml:space="preserve">Es importante recalcar que no todas las columnas se pueden tomar como ítems, muchas de estas columnas representan las opciones de respuesta a un ítem determinado, por ejemplo: </w:t>
                            </w:r>
                          </w:p>
                          <w:tbl>
                            <w:tblPr>
                              <w:tblW w:w="36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  <w:gridCol w:w="1200"/>
                              <w:gridCol w:w="1200"/>
                            </w:tblGrid>
                            <w:tr w:rsidR="00DC2DE2" w:rsidRPr="00862649" w14:paraId="165756AB" w14:textId="77777777" w:rsidTr="00862649">
                              <w:trPr>
                                <w:trHeight w:val="300"/>
                              </w:trPr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02CAF7" w14:textId="043662BE" w:rsidR="00DC2DE2" w:rsidRPr="00862649" w:rsidRDefault="00DC2DE2" w:rsidP="00862649">
                                  <w:pPr>
                                    <w:spacing w:after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</w:pPr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¿</w:t>
                                  </w:r>
                                  <w:r w:rsidR="00AD0D09"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Qué</w:t>
                                  </w:r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 xml:space="preserve"> percepción tuvo de la vivienda y la calle? </w:t>
                                  </w:r>
                                  <w:proofErr w:type="spellStart"/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Percepcion</w:t>
                                  </w:r>
                                  <w:proofErr w:type="spellEnd"/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 xml:space="preserve"> seguridad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3147BC" w14:textId="29B82204" w:rsidR="00DC2DE2" w:rsidRPr="00862649" w:rsidRDefault="00DC2DE2" w:rsidP="00862649">
                                  <w:pPr>
                                    <w:spacing w:after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</w:pPr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¿</w:t>
                                  </w:r>
                                  <w:r w:rsidR="00AD0D09"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Qué</w:t>
                                  </w:r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 xml:space="preserve"> percepción tuvo de la vivienda y la calle? </w:t>
                                  </w:r>
                                  <w:proofErr w:type="spellStart"/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Percepcion</w:t>
                                  </w:r>
                                  <w:proofErr w:type="spellEnd"/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 xml:space="preserve"> comodidad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99E79D" w14:textId="7E188F28" w:rsidR="00DC2DE2" w:rsidRPr="00862649" w:rsidRDefault="00DC2DE2" w:rsidP="00862649">
                                  <w:pPr>
                                    <w:spacing w:after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</w:pPr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¿</w:t>
                                  </w:r>
                                  <w:r w:rsidR="00AD0D09"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Qué</w:t>
                                  </w:r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 xml:space="preserve"> percepción tuvo de la vivienda y la calle? </w:t>
                                  </w:r>
                                  <w:proofErr w:type="spellStart"/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>Percepcion</w:t>
                                  </w:r>
                                  <w:proofErr w:type="spellEnd"/>
                                  <w:r w:rsidRPr="0086264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MX" w:eastAsia="es-MX"/>
                                    </w:rPr>
                                    <w:t xml:space="preserve"> riesgo (personal o natural)</w:t>
                                  </w:r>
                                </w:p>
                              </w:tc>
                            </w:tr>
                          </w:tbl>
                          <w:p w14:paraId="3A1677E3" w14:textId="2FA48F6D" w:rsidR="00DC2DE2" w:rsidRDefault="00DC2DE2" w:rsidP="00B75A20"/>
                          <w:p w14:paraId="2BE67806" w14:textId="5FE0A22D" w:rsidR="00DC2DE2" w:rsidRDefault="00DC2DE2" w:rsidP="000B4502">
                            <w:r>
                              <w:t>Son variantes de respuesta a una misma pregunta genéricas.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3A39151" w14:textId="77777777" w:rsidR="00B84BCC" w:rsidRDefault="00B84BCC"/>
          <w:p w14:paraId="7E92D0AC" w14:textId="77777777" w:rsidR="00B84BCC" w:rsidRDefault="00B84BCC"/>
          <w:p w14:paraId="3092D75F" w14:textId="77777777" w:rsidR="00B84BCC" w:rsidRDefault="00B84BCC"/>
          <w:p w14:paraId="6E15BD0C" w14:textId="77777777" w:rsidR="00B84BCC" w:rsidRDefault="00B84BCC"/>
          <w:p w14:paraId="1CDB6FB9" w14:textId="77777777" w:rsidR="00B84BCC" w:rsidRDefault="00B84BCC"/>
          <w:p w14:paraId="77DB578A" w14:textId="77777777" w:rsidR="00B84BCC" w:rsidRDefault="00B84BCC"/>
          <w:p w14:paraId="670437C9" w14:textId="0A8971AD" w:rsidR="00B84BCC" w:rsidRDefault="00B84BCC" w:rsidP="00B84BCC">
            <w:pPr>
              <w:jc w:val="right"/>
            </w:pPr>
            <w:r>
              <w:rPr>
                <w:noProof/>
                <w:lang w:bidi="es-ES"/>
              </w:rPr>
              <w:t>Página 2</w:t>
            </w:r>
          </w:p>
          <w:p w14:paraId="67217B70" w14:textId="77777777" w:rsidR="00B84BCC" w:rsidRDefault="00B84BCC"/>
          <w:p w14:paraId="3F8EADF7" w14:textId="7CEF43C8" w:rsidR="00B84BCC" w:rsidRDefault="00E24B87">
            <w:r w:rsidRPr="000B4502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C6A70B" wp14:editId="31FA684F">
                      <wp:simplePos x="0" y="0"/>
                      <wp:positionH relativeFrom="column">
                        <wp:posOffset>-2672520</wp:posOffset>
                      </wp:positionH>
                      <wp:positionV relativeFrom="page">
                        <wp:posOffset>237710</wp:posOffset>
                      </wp:positionV>
                      <wp:extent cx="5817235" cy="10209600"/>
                      <wp:effectExtent l="0" t="0" r="0" b="127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7235" cy="102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EFE73" w14:textId="2F8B4C4A" w:rsidR="00DC2DE2" w:rsidRDefault="00F121B4" w:rsidP="00B84BCC">
                                  <w:pPr>
                                    <w:pStyle w:val="Ttulo3"/>
                                    <w:rPr>
                                      <w:lang w:val="es-MX" w:bidi="es-ES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t xml:space="preserve">2. </w:t>
                                  </w:r>
                                  <w:r w:rsidR="00DC2DE2">
                                    <w:rPr>
                                      <w:lang w:val="es-MX" w:bidi="es-ES"/>
                                    </w:rPr>
                                    <w:t>Preguntas del instrumento</w:t>
                                  </w:r>
                                </w:p>
                                <w:p w14:paraId="3A0B1C18" w14:textId="77777777" w:rsidR="00DC2DE2" w:rsidRDefault="00DC2DE2" w:rsidP="00B84BCC">
                                  <w:pPr>
                                    <w:pStyle w:val="Ttulo3"/>
                                    <w:rPr>
                                      <w:lang w:val="es-MX" w:bidi="es-ES"/>
                                    </w:rPr>
                                  </w:pPr>
                                </w:p>
                                <w:p w14:paraId="7A1F866F" w14:textId="6D5A1E56" w:rsidR="00DC2DE2" w:rsidRDefault="00DC2DE2" w:rsidP="00DE0993">
                                  <w:pPr>
                                    <w:pStyle w:val="Ttulo3"/>
                                    <w:jc w:val="both"/>
                                    <w:rPr>
                                      <w:rFonts w:ascii="Arial" w:eastAsiaTheme="minorHAnsi" w:hAnsi="Arial" w:cs="Arial"/>
                                      <w:color w:val="auto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747D40">
                                    <w:rPr>
                                      <w:rFonts w:ascii="Arial" w:eastAsiaTheme="minorHAnsi" w:hAnsi="Arial" w:cs="Arial"/>
                                      <w:color w:val="auto"/>
                                      <w:sz w:val="20"/>
                                      <w:szCs w:val="20"/>
                                      <w:lang w:val="es-MX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Theme="minorHAnsi" w:hAnsi="Arial" w:cs="Arial"/>
                                      <w:color w:val="auto"/>
                                      <w:sz w:val="20"/>
                                      <w:szCs w:val="20"/>
                                      <w:lang w:val="es-MX"/>
                                    </w:rPr>
            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            </w:r>
                                </w:p>
                                <w:p w14:paraId="67EDDA0F" w14:textId="58E20FBC" w:rsidR="00DC2DE2" w:rsidRDefault="00DC2DE2" w:rsidP="00DE0993">
                                  <w:pPr>
                                    <w:pStyle w:val="Ttulo3"/>
                                    <w:jc w:val="both"/>
                                    <w:rPr>
                                      <w:lang w:val="es-MX" w:bidi="es-ES"/>
                                    </w:rPr>
                                  </w:pPr>
                                  <w:r>
                                    <w:rPr>
                                      <w:rFonts w:ascii="Arial" w:eastAsiaTheme="minorHAnsi" w:hAnsi="Arial" w:cs="Arial"/>
                                      <w:color w:val="auto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Ind w:w="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956"/>
                                    <w:gridCol w:w="2958"/>
                                    <w:gridCol w:w="2964"/>
                                  </w:tblGrid>
                                  <w:tr w:rsidR="00DC2DE2" w14:paraId="0A494189" w14:textId="77777777" w:rsidTr="0019145D">
                                    <w:trPr>
                                      <w:trHeight w:val="470"/>
                                    </w:trPr>
                                    <w:tc>
                                      <w:tcPr>
                                        <w:tcW w:w="8978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AD36152" w14:textId="77777777" w:rsidR="00DC2DE2" w:rsidRDefault="00DC2DE2" w:rsidP="0019145D">
                                        <w:pPr>
                                          <w:pStyle w:val="Prrafodelista"/>
                                          <w:ind w:left="0"/>
                                          <w:jc w:val="both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Encuestado:</w:t>
                                        </w:r>
                                      </w:p>
                                    </w:tc>
                                  </w:tr>
                                  <w:tr w:rsidR="00DC2DE2" w14:paraId="49FFD701" w14:textId="77777777" w:rsidTr="0019145D">
                                    <w:tc>
                                      <w:tcPr>
                                        <w:tcW w:w="2992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763E7D5" w14:textId="1C3F0789" w:rsidR="00DC2DE2" w:rsidRDefault="00DC2DE2" w:rsidP="0019145D">
                                        <w:pPr>
                                          <w:pStyle w:val="Prrafodelista"/>
                                          <w:ind w:left="0"/>
                                          <w:jc w:val="both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E0993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Sexo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Info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Sexo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9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C19FA9" w14:textId="5C92A97D" w:rsidR="00DC2DE2" w:rsidRDefault="00DC2DE2" w:rsidP="0019145D">
                                        <w:pPr>
                                          <w:pStyle w:val="Prrafodelista"/>
                                          <w:ind w:left="0"/>
                                          <w:jc w:val="both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E0993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Edad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Info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Edad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):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9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516E299" w14:textId="3CBA3D28" w:rsidR="00DC2DE2" w:rsidRDefault="00DC2DE2" w:rsidP="0019145D">
                                        <w:pPr>
                                          <w:pStyle w:val="Prrafodelista"/>
                                          <w:ind w:left="0"/>
                                          <w:jc w:val="both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E0993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Ubicación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Direccion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Calle, 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Direccion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Numero Interior, 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Direccion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Manzana, 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Direccion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Super Manzana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Direccion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Colonia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Direccion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Codigo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Postal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Direccion</w:t>
                                        </w:r>
                                        <w:proofErr w:type="spellEnd"/>
                                        <w:r w:rsidRPr="00C82848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Adicional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) :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</w:tbl>
                                <w:p w14:paraId="76E82FE1" w14:textId="77777777" w:rsidR="00DC2DE2" w:rsidRDefault="00DC2DE2" w:rsidP="0019145D">
                                  <w:pPr>
                                    <w:pStyle w:val="Prrafodelista"/>
                                    <w:ind w:left="144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81C7DE" w14:textId="77777777" w:rsidR="00DC2DE2" w:rsidRDefault="00DC2DE2" w:rsidP="0019145D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200" w:line="276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DATOS FAMILIARES</w:t>
                                  </w:r>
                                </w:p>
                                <w:p w14:paraId="41DD76AD" w14:textId="77777777" w:rsidR="00DC2DE2" w:rsidRPr="00DE0993" w:rsidRDefault="00DC2DE2" w:rsidP="0019145D">
                                  <w:pPr>
                                    <w:pStyle w:val="Prrafodelista"/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E0993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¿Cuántas personas viven en esta casa?</w:t>
                                  </w:r>
                                </w:p>
                                <w:p w14:paraId="681E9B52" w14:textId="77777777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</w:p>
                                <w:p w14:paraId="793975C6" w14:textId="31D02B34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 w:rsidRPr="00DE0993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Adultos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(</w:t>
                                  </w:r>
                                  <w:r w:rsidRPr="00C82848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¿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Cuantas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personas viven en esta casa? Adultos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) </w:t>
                                  </w:r>
                                </w:p>
                                <w:p w14:paraId="2C6816BB" w14:textId="553116A4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 w:rsidRPr="00DE0993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Niños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(</w:t>
                                  </w:r>
                                  <w:r w:rsidRPr="00C82848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¿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Cuantas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personas viven en esta casa? Niños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)</w:t>
                                  </w:r>
                                </w:p>
                                <w:p w14:paraId="303CC9B1" w14:textId="77777777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126943" w14:textId="77777777" w:rsidR="00DC2DE2" w:rsidRPr="00DE0993" w:rsidRDefault="00DC2DE2" w:rsidP="0019145D">
                                  <w:pPr>
                                    <w:pStyle w:val="Prrafodelista"/>
                                    <w:pBdr>
                                      <w:top w:val="single" w:sz="4" w:space="1" w:color="auto"/>
                                      <w:left w:val="single" w:sz="4" w:space="23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ind w:left="426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E0993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A qué niveles de escolaridad asisten los integrantes de esta familia, puede marcar más de una opción</w:t>
                                  </w:r>
                                </w:p>
                                <w:p w14:paraId="085D00A4" w14:textId="3BED1A03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1 </w:t>
                                  </w:r>
                                  <w:proofErr w:type="gramStart"/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Jardín</w:t>
                                  </w:r>
                                  <w:proofErr w:type="gramEnd"/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de niños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747D40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A qué nivel de escolaridad asisten los integrantes de esta familia </w:t>
                                  </w:r>
                                  <w:proofErr w:type="spellStart"/>
                                  <w:r w:rsidRPr="00747D40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Jardin</w:t>
                                  </w:r>
                                  <w:proofErr w:type="spellEnd"/>
                                  <w:r w:rsidRPr="00747D40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de niños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2EE4A20" w14:textId="5E5D4031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proofErr w:type="gramStart"/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Primaria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747D40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 qué nivel de escolaridad asisten los integrantes de esta familia Primaria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A9E9075" w14:textId="67276A87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gramStart"/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Secundaria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DE099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 qué nivel de escolaridad asisten los integrantes de esta familia Secundaria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018A275" w14:textId="43B0186D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4 </w:t>
                                  </w:r>
                                  <w:proofErr w:type="gramStart"/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Bachillerato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AD0D09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 qué nivel de escolaridad asisten los integrantes de esta familia Bachillerato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C1D470E" w14:textId="30BCA13B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5 </w:t>
                                  </w:r>
                                  <w:proofErr w:type="gramStart"/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Licenciatura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DE099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 qué nivel de escolaridad asisten los integrantes de esta familia Licenciatura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A3BDB4D" w14:textId="5BB69DE2" w:rsidR="00DC2DE2" w:rsidRDefault="00DC2DE2" w:rsidP="0019145D">
                                  <w:pPr>
                                    <w:pStyle w:val="Prrafodelista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6 </w:t>
                                  </w:r>
                                  <w:proofErr w:type="gramStart"/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Posgrado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DE099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 qué nivel de escolaridad asisten los integrantes de esta familia Posgrado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558CC26" w14:textId="77777777" w:rsidR="00DC2DE2" w:rsidRPr="007A7B77" w:rsidRDefault="00DC2DE2" w:rsidP="0019145D">
                                  <w:pPr>
                                    <w:pStyle w:val="Prrafodelista"/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¿Qué medio de transporte utiliza para ir a la escuela, al trabajo, </w:t>
                                  </w:r>
                                  <w:proofErr w:type="spell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etc</w:t>
                                  </w:r>
                                  <w:proofErr w:type="spellEnd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?</w:t>
                                  </w:r>
                                  <w:r w:rsidRPr="007A7B7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A9CA9F8" w14:textId="4E77F9B4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1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Autobús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(</w:t>
                                  </w:r>
                                  <w:r w:rsidRPr="007A7B77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¿Qué medios de transporte utilizan para ir a la escuela, al trabajo, </w:t>
                                  </w:r>
                                  <w:proofErr w:type="spellStart"/>
                                  <w:r w:rsidRPr="007A7B77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etc</w:t>
                                  </w:r>
                                  <w:proofErr w:type="spellEnd"/>
                                  <w:r w:rsidRPr="007A7B77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? Transportes Posibles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)</w:t>
                                  </w:r>
                                </w:p>
                                <w:p w14:paraId="5731529A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2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Combi</w:t>
                                  </w:r>
                                  <w:proofErr w:type="gramEnd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, colectivo</w:t>
                                  </w:r>
                                </w:p>
                                <w:p w14:paraId="1A3AD10A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3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Taxi</w:t>
                                  </w:r>
                                  <w:proofErr w:type="gramEnd"/>
                                </w:p>
                                <w:p w14:paraId="5D72201B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4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Mototaxi</w:t>
                                  </w:r>
                                  <w:proofErr w:type="gramEnd"/>
                                </w:p>
                                <w:p w14:paraId="7E46A3D7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5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Motocicleta</w:t>
                                  </w:r>
                                  <w:proofErr w:type="gramEnd"/>
                                </w:p>
                                <w:p w14:paraId="77086EDB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6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Automóvil</w:t>
                                  </w:r>
                                  <w:proofErr w:type="gramEnd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propio</w:t>
                                  </w:r>
                                </w:p>
                                <w:p w14:paraId="1991BC3A" w14:textId="158509BF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7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Otro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(</w:t>
                                  </w:r>
                                  <w:r w:rsidRPr="007A7B77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¿Qué medios de transporte utilizan para ir a la escuela, al trabajo, </w:t>
                                  </w:r>
                                  <w:proofErr w:type="spellStart"/>
                                  <w:r w:rsidRPr="007A7B77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etc</w:t>
                                  </w:r>
                                  <w:proofErr w:type="spellEnd"/>
                                  <w:r w:rsidRPr="007A7B77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? Otro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)</w:t>
                                  </w:r>
                                </w:p>
                                <w:p w14:paraId="06EEA982" w14:textId="77777777" w:rsidR="00DC2DE2" w:rsidRPr="007A7B77" w:rsidRDefault="00DC2DE2" w:rsidP="0019145D">
                                  <w:pPr>
                                    <w:pStyle w:val="Prrafodelista"/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¿Dónde adquiere sus víveres?</w:t>
                                  </w:r>
                                </w:p>
                                <w:p w14:paraId="0CE988B1" w14:textId="2EAFFCE8" w:rsidR="00DC2DE2" w:rsidRPr="007A7B77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1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Mercado</w:t>
                                  </w:r>
                                  <w:proofErr w:type="gramEnd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de la colonia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(</w:t>
                                  </w:r>
                                  <w:r w:rsidRPr="007A7B77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¿Dónde compra sus víveres? Posibles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)</w:t>
                                  </w:r>
                                </w:p>
                                <w:p w14:paraId="762DA512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2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Tienda</w:t>
                                  </w:r>
                                  <w:proofErr w:type="gramEnd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de abarrotes, carnicerías</w:t>
                                  </w:r>
                                </w:p>
                                <w:p w14:paraId="50229B46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3 </w:t>
                                  </w:r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súper mercado</w:t>
                                  </w:r>
                                </w:p>
                                <w:p w14:paraId="5AABB075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4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Tienda</w:t>
                                  </w:r>
                                  <w:proofErr w:type="gramEnd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de conveniencia (Oxxo,7eleven, …)</w:t>
                                  </w:r>
                                </w:p>
                                <w:p w14:paraId="079D6527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5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Plaza</w:t>
                                  </w:r>
                                  <w:proofErr w:type="gramEnd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comercial</w:t>
                                  </w:r>
                                </w:p>
                                <w:p w14:paraId="3C3E4B2E" w14:textId="10BF1444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6 </w:t>
                                  </w:r>
                                  <w:proofErr w:type="gramStart"/>
                                  <w:r w:rsidRPr="007A7B7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Otro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 xml:space="preserve"> (</w:t>
                                  </w:r>
                                  <w:r w:rsidRPr="00E24B87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¿Dónde compra sus víveres? Otro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  <w:lang w:eastAsia="es-MX"/>
                                    </w:rPr>
                                    <w:t>)</w:t>
                                  </w:r>
                                </w:p>
                                <w:p w14:paraId="3CD6FE86" w14:textId="005F3550" w:rsidR="00DC2DE2" w:rsidRPr="00E24B87" w:rsidRDefault="00DC2DE2" w:rsidP="00E24B87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¿A dónde acude en caso de urgencia médica?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E24B8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¿A dónde acude en caso de urgencia médica? Posibles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EEF3A37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1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Me</w:t>
                                  </w:r>
                                  <w:proofErr w:type="gramEnd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atiendo en casa</w:t>
                                  </w:r>
                                </w:p>
                                <w:p w14:paraId="5A991A28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Médico</w:t>
                                  </w:r>
                                  <w:proofErr w:type="gramEnd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particular en la comunidad</w:t>
                                  </w:r>
                                </w:p>
                                <w:p w14:paraId="3E8D69FE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Médico</w:t>
                                  </w:r>
                                  <w:proofErr w:type="gramEnd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particular Cancún</w:t>
                                  </w:r>
                                </w:p>
                                <w:p w14:paraId="5227F99B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4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Hospital</w:t>
                                  </w:r>
                                  <w:proofErr w:type="gramEnd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General Cancún</w:t>
                                  </w:r>
                                </w:p>
                                <w:p w14:paraId="629FA252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5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Cruza</w:t>
                                  </w:r>
                                  <w:proofErr w:type="gramEnd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roja</w:t>
                                  </w:r>
                                </w:p>
                                <w:p w14:paraId="21231D06" w14:textId="2A027C1E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6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Otro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E24B8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¿A dónde acude en caso de urgencia médica? Otro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5B1D44F9" w14:textId="54C6E937" w:rsidR="00DC2DE2" w:rsidRPr="00E24B87" w:rsidRDefault="00DC2DE2" w:rsidP="0019145D">
                                  <w:pPr>
                                    <w:pStyle w:val="Prrafodelista"/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0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¿Con qué áreas de recreo cuenta su colonia?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CEBDD7A" w14:textId="61E20F61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1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Parque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E24B8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¿Con qué áreas de recreo cuenta su colonia? Posibles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F9C3CB4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Unidad</w:t>
                                  </w:r>
                                  <w:proofErr w:type="gramEnd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deportiva</w:t>
                                  </w:r>
                                </w:p>
                                <w:p w14:paraId="37D1A5C0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Jardines</w:t>
                                  </w:r>
                                  <w:proofErr w:type="gramEnd"/>
                                </w:p>
                                <w:p w14:paraId="00D080DC" w14:textId="77777777" w:rsidR="00DC2DE2" w:rsidRPr="00E24B87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4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Casa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 la cultura</w:t>
                                  </w:r>
                                </w:p>
                                <w:p w14:paraId="15A9B11F" w14:textId="77777777" w:rsidR="00DC2DE2" w:rsidRDefault="00DC2DE2" w:rsidP="00A45AF3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5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Biblioteca</w:t>
                                  </w:r>
                                  <w:proofErr w:type="gramEnd"/>
                                </w:p>
                                <w:p w14:paraId="523BB165" w14:textId="1F2C26FF" w:rsidR="00DC2DE2" w:rsidRPr="00DE0993" w:rsidRDefault="00DC2DE2" w:rsidP="00A45AF3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E099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6 </w:t>
                                  </w:r>
                                  <w:proofErr w:type="gramStart"/>
                                  <w:r w:rsidRPr="00E24B8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Otro</w:t>
                                  </w:r>
                                  <w:proofErr w:type="gramEnd"/>
                                  <w:r w:rsidRPr="00DE099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E24B8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¿Con qué áreas de recreo cuenta su colonia? Otro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6A70B" id="Cuadro de texto 1" o:spid="_x0000_s1038" type="#_x0000_t202" style="position:absolute;margin-left:-210.45pt;margin-top:18.7pt;width:458.05pt;height:80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" fillcolor="white [3201]" stroked="f" strokeweight=".5pt">
                      <v:textbox>
                        <w:txbxContent>
                          <w:p w14:paraId="450EFE73" w14:textId="2F8B4C4A" w:rsidR="00DC2DE2" w:rsidRDefault="00F121B4" w:rsidP="00B84BCC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 xml:space="preserve">2. </w:t>
                            </w:r>
                            <w:r w:rsidR="00DC2DE2">
                              <w:rPr>
                                <w:lang w:val="es-MX" w:bidi="es-ES"/>
                              </w:rPr>
                              <w:t>Preguntas del instrumento</w:t>
                            </w:r>
                          </w:p>
                          <w:p w14:paraId="3A0B1C18" w14:textId="77777777" w:rsidR="00DC2DE2" w:rsidRDefault="00DC2DE2" w:rsidP="00B84BCC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</w:p>
                          <w:p w14:paraId="7A1F866F" w14:textId="6D5A1E56" w:rsidR="00DC2DE2" w:rsidRDefault="00DC2DE2" w:rsidP="00DE0993">
                            <w:pPr>
                              <w:pStyle w:val="Ttulo3"/>
                              <w:jc w:val="both"/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47D40"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      </w:r>
                          </w:p>
                          <w:p w14:paraId="67EDDA0F" w14:textId="58E20FBC" w:rsidR="00DC2DE2" w:rsidRDefault="00DC2DE2" w:rsidP="00DE0993">
                            <w:pPr>
                              <w:pStyle w:val="Ttulo3"/>
                              <w:jc w:val="both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56"/>
                              <w:gridCol w:w="2958"/>
                              <w:gridCol w:w="2964"/>
                            </w:tblGrid>
                            <w:tr w:rsidR="00DC2DE2" w14:paraId="0A494189" w14:textId="77777777" w:rsidTr="0019145D">
                              <w:trPr>
                                <w:trHeight w:val="470"/>
                              </w:trPr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AD36152" w14:textId="77777777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Encuestado:</w:t>
                                  </w:r>
                                </w:p>
                              </w:tc>
                            </w:tr>
                            <w:tr w:rsidR="00DC2DE2" w14:paraId="49FFD701" w14:textId="77777777" w:rsidTr="0019145D">
                              <w:tc>
                                <w:tcPr>
                                  <w:tcW w:w="2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763E7D5" w14:textId="1C3F0789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Sexo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Info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Sexo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C19FA9" w14:textId="5C92A97D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Edad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Info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Edad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): 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16E299" w14:textId="3CBA3D28" w:rsidR="00DC2DE2" w:rsidRDefault="00DC2DE2" w:rsidP="0019145D">
                                  <w:pPr>
                                    <w:pStyle w:val="Prrafodelista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E099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Ubicación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Calle, 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Numero Interior, 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Manzana, 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Super Manzana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Colonia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Codigo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Postal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  <w:proofErr w:type="spellEnd"/>
                                  <w:r w:rsidRPr="00C8284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Adicional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 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76E82FE1" w14:textId="77777777" w:rsidR="00DC2DE2" w:rsidRDefault="00DC2DE2" w:rsidP="0019145D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81C7DE" w14:textId="77777777" w:rsidR="00DC2DE2" w:rsidRDefault="00DC2DE2" w:rsidP="001914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DATOS FAMILIARES</w:t>
                            </w:r>
                          </w:p>
                          <w:p w14:paraId="41DD76AD" w14:textId="77777777" w:rsidR="00DC2DE2" w:rsidRPr="00DE0993" w:rsidRDefault="00DC2DE2" w:rsidP="0019145D">
                            <w:pPr>
                              <w:pStyle w:val="Prrafodelista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ind w:left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099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¿Cuántas personas viven en esta casa?</w:t>
                            </w:r>
                          </w:p>
                          <w:p w14:paraId="681E9B52" w14:textId="77777777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</w:p>
                          <w:p w14:paraId="793975C6" w14:textId="31D02B34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 w:rsidRPr="00DE099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Adultos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C82848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</w:t>
                            </w:r>
                            <w:proofErr w:type="spellStart"/>
                            <w:r w:rsidRPr="00C82848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Cuantas</w:t>
                            </w:r>
                            <w:proofErr w:type="spellEnd"/>
                            <w:r w:rsidRPr="00C82848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personas viven en esta casa? Adultos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) </w:t>
                            </w:r>
                          </w:p>
                          <w:p w14:paraId="2C6816BB" w14:textId="553116A4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 w:rsidRPr="00DE099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Niños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C82848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</w:t>
                            </w:r>
                            <w:proofErr w:type="spellStart"/>
                            <w:r w:rsidRPr="00C82848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Cuantas</w:t>
                            </w:r>
                            <w:proofErr w:type="spellEnd"/>
                            <w:r w:rsidRPr="00C82848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personas viven en esta casa? Niños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303CC9B1" w14:textId="77777777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7126943" w14:textId="77777777" w:rsidR="00DC2DE2" w:rsidRPr="00DE0993" w:rsidRDefault="00DC2DE2" w:rsidP="0019145D">
                            <w:pPr>
                              <w:pStyle w:val="Prrafodelista"/>
                              <w:pBdr>
                                <w:top w:val="single" w:sz="4" w:space="1" w:color="auto"/>
                                <w:left w:val="single" w:sz="4" w:space="23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ind w:left="426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099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A qué niveles de escolaridad asisten los integrantes de esta familia, puede marcar más de una opción</w:t>
                            </w:r>
                          </w:p>
                          <w:p w14:paraId="085D00A4" w14:textId="3BED1A03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DE099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Jardín</w:t>
                            </w:r>
                            <w:proofErr w:type="gramEnd"/>
                            <w:r w:rsidRPr="00DE099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niños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47D4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 qué nivel de escolaridad asisten los integrantes de esta familia </w:t>
                            </w:r>
                            <w:proofErr w:type="spellStart"/>
                            <w:r w:rsidRPr="00747D4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Jardin</w:t>
                            </w:r>
                            <w:proofErr w:type="spellEnd"/>
                            <w:r w:rsidRPr="00747D4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niños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EE4A20" w14:textId="5E5D4031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 w:rsidRPr="00DE099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Primaria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47D4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A qué nivel de escolaridad asisten los integrantes de esta familia Primaria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9E9075" w14:textId="67276A87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 w:rsidRPr="00DE099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Secundaria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E09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qué nivel de escolaridad asisten los integrantes de esta familia Secundaria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18A275" w14:textId="43B0186D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</w:t>
                            </w:r>
                            <w:proofErr w:type="gramStart"/>
                            <w:r w:rsidRPr="00DE099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Bachillerato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D0D0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A qué nivel de escolaridad asisten los integrantes de esta familia Bachillerato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1D470E" w14:textId="30BCA13B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5 </w:t>
                            </w:r>
                            <w:proofErr w:type="gramStart"/>
                            <w:r w:rsidRPr="00DE099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Licenciatura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E09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qué nivel de escolaridad asisten los integrantes de esta familia Licenciatura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3BDB4D" w14:textId="5BB69DE2" w:rsidR="00DC2DE2" w:rsidRDefault="00DC2DE2" w:rsidP="0019145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6 </w:t>
                            </w:r>
                            <w:proofErr w:type="gramStart"/>
                            <w:r w:rsidRPr="00DE099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Posgrado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E09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qué nivel de escolaridad asisten los integrantes de esta familia Posgrado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58CC26" w14:textId="77777777" w:rsidR="00DC2DE2" w:rsidRPr="007A7B77" w:rsidRDefault="00DC2DE2" w:rsidP="0019145D">
                            <w:pPr>
                              <w:pStyle w:val="Prrafodelista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ind w:left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¿Qué medio de transporte utiliza para ir a la escuela, al trabajo, </w:t>
                            </w:r>
                            <w:proofErr w:type="spell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etc</w:t>
                            </w:r>
                            <w:proofErr w:type="spellEnd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?</w:t>
                            </w:r>
                            <w:r w:rsidRPr="007A7B7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9CA9F8" w14:textId="4E77F9B4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Autobús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7A7B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¿Qué medios de transporte utilizan para ir a la escuela, al trabajo, </w:t>
                            </w:r>
                            <w:proofErr w:type="spellStart"/>
                            <w:r w:rsidRPr="007A7B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etc</w:t>
                            </w:r>
                            <w:proofErr w:type="spellEnd"/>
                            <w:r w:rsidRPr="007A7B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? Transportes Posibles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5731529A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Combi</w:t>
                            </w:r>
                            <w:proofErr w:type="gramEnd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, colectivo</w:t>
                            </w:r>
                          </w:p>
                          <w:p w14:paraId="1A3AD10A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Taxi</w:t>
                            </w:r>
                            <w:proofErr w:type="gramEnd"/>
                          </w:p>
                          <w:p w14:paraId="5D72201B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4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Mototaxi</w:t>
                            </w:r>
                            <w:proofErr w:type="gramEnd"/>
                          </w:p>
                          <w:p w14:paraId="7E46A3D7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Motocicleta</w:t>
                            </w:r>
                            <w:proofErr w:type="gramEnd"/>
                          </w:p>
                          <w:p w14:paraId="77086EDB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6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Automóvil</w:t>
                            </w:r>
                            <w:proofErr w:type="gramEnd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propio</w:t>
                            </w:r>
                          </w:p>
                          <w:p w14:paraId="1991BC3A" w14:textId="158509BF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7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Otro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7A7B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¿Qué medios de transporte utilizan para ir a la escuela, al trabajo, </w:t>
                            </w:r>
                            <w:proofErr w:type="spellStart"/>
                            <w:r w:rsidRPr="007A7B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etc</w:t>
                            </w:r>
                            <w:proofErr w:type="spellEnd"/>
                            <w:r w:rsidRPr="007A7B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? Otro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06EEA982" w14:textId="77777777" w:rsidR="00DC2DE2" w:rsidRPr="007A7B77" w:rsidRDefault="00DC2DE2" w:rsidP="0019145D">
                            <w:pPr>
                              <w:pStyle w:val="Prrafodelista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¿Dónde adquiere sus víveres?</w:t>
                            </w:r>
                          </w:p>
                          <w:p w14:paraId="0CE988B1" w14:textId="2EAFFCE8" w:rsidR="00DC2DE2" w:rsidRPr="007A7B77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Mercado</w:t>
                            </w:r>
                            <w:proofErr w:type="gramEnd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de la colonia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(</w:t>
                            </w:r>
                            <w:r w:rsidRPr="007A7B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¿Dónde compra sus víveres? Posibles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762DA512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Tienda</w:t>
                            </w:r>
                            <w:proofErr w:type="gramEnd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de abarrotes, carnicerías</w:t>
                            </w:r>
                          </w:p>
                          <w:p w14:paraId="50229B46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súper mercado</w:t>
                            </w:r>
                          </w:p>
                          <w:p w14:paraId="5AABB075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4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Tienda</w:t>
                            </w:r>
                            <w:proofErr w:type="gramEnd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de conveniencia (Oxxo,7eleven, …)</w:t>
                            </w:r>
                          </w:p>
                          <w:p w14:paraId="079D6527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Plaza</w:t>
                            </w:r>
                            <w:proofErr w:type="gramEnd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comercial</w:t>
                            </w:r>
                          </w:p>
                          <w:p w14:paraId="3C3E4B2E" w14:textId="10BF1444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6 </w:t>
                            </w:r>
                            <w:proofErr w:type="gramStart"/>
                            <w:r w:rsidRPr="007A7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Otro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E24B8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¿Dónde compra sus víveres? Otro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3CD6FE86" w14:textId="005F3550" w:rsidR="00DC2DE2" w:rsidRPr="00E24B87" w:rsidRDefault="00DC2DE2" w:rsidP="00E24B8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¿A dónde acude en caso de urgencia médica?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E24B87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¿A dónde acude en caso de urgencia médica? Posibles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EF3A37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</w:t>
                            </w:r>
                            <w:proofErr w:type="gramEnd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atiendo en casa</w:t>
                            </w:r>
                          </w:p>
                          <w:p w14:paraId="5A991A28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Médico</w:t>
                            </w:r>
                            <w:proofErr w:type="gramEnd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particular en la comunidad</w:t>
                            </w:r>
                          </w:p>
                          <w:p w14:paraId="3E8D69FE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Médico</w:t>
                            </w:r>
                            <w:proofErr w:type="gramEnd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particular Cancún</w:t>
                            </w:r>
                          </w:p>
                          <w:p w14:paraId="5227F99B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Hospital</w:t>
                            </w:r>
                            <w:proofErr w:type="gramEnd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General Cancún</w:t>
                            </w:r>
                          </w:p>
                          <w:p w14:paraId="629FA252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5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Cruza</w:t>
                            </w:r>
                            <w:proofErr w:type="gramEnd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roja</w:t>
                            </w:r>
                          </w:p>
                          <w:p w14:paraId="21231D06" w14:textId="2A027C1E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6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Otro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E24B87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¿A dónde acude en caso de urgencia médica? Otro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1D44F9" w14:textId="54C6E937" w:rsidR="00DC2DE2" w:rsidRPr="00E24B87" w:rsidRDefault="00DC2DE2" w:rsidP="0019145D">
                            <w:pPr>
                              <w:pStyle w:val="Prrafodelista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0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¿Con qué áreas de recreo cuenta su colonia?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BDD7A" w14:textId="61E20F61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Parque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E24B87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¿Con qué áreas de recreo cuenta su colonia? Posibles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9C3CB4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Unidad</w:t>
                            </w:r>
                            <w:proofErr w:type="gramEnd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deportiva</w:t>
                            </w:r>
                          </w:p>
                          <w:p w14:paraId="37D1A5C0" w14:textId="77777777" w:rsidR="00DC2DE2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Jardines</w:t>
                            </w:r>
                            <w:proofErr w:type="gramEnd"/>
                          </w:p>
                          <w:p w14:paraId="00D080DC" w14:textId="77777777" w:rsidR="00DC2DE2" w:rsidRPr="00E24B87" w:rsidRDefault="00DC2DE2" w:rsidP="0019145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Casa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de la cultura</w:t>
                            </w:r>
                          </w:p>
                          <w:p w14:paraId="15A9B11F" w14:textId="77777777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5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Biblioteca</w:t>
                            </w:r>
                            <w:proofErr w:type="gramEnd"/>
                          </w:p>
                          <w:p w14:paraId="523BB165" w14:textId="1F2C26FF" w:rsidR="00DC2DE2" w:rsidRPr="00DE0993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9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6 </w:t>
                            </w:r>
                            <w:proofErr w:type="gramStart"/>
                            <w:r w:rsidRPr="00E24B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Otro</w:t>
                            </w:r>
                            <w:proofErr w:type="gramEnd"/>
                            <w:r w:rsidRPr="00DE09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E24B87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¿Con qué áreas de recreo cuenta su colonia? Otro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32261837" w14:textId="0575D7B0" w:rsidR="00B84BCC" w:rsidRPr="00B84BCC" w:rsidRDefault="00B84BCC" w:rsidP="00B84BCC"/>
          <w:p w14:paraId="7662B0B0" w14:textId="0C5140B5" w:rsidR="00B84BCC" w:rsidRPr="00B84BCC" w:rsidRDefault="00B84BCC" w:rsidP="00B84BCC"/>
          <w:p w14:paraId="6FD2C969" w14:textId="0079DCF1" w:rsidR="00B84BCC" w:rsidRPr="00B84BCC" w:rsidRDefault="00B84BCC" w:rsidP="00B84BCC"/>
          <w:p w14:paraId="166C124B" w14:textId="39ABDA33" w:rsidR="00B84BCC" w:rsidRPr="00B84BCC" w:rsidRDefault="00B84BCC" w:rsidP="00B84BCC"/>
          <w:p w14:paraId="51B6075A" w14:textId="55225869" w:rsidR="00B84BCC" w:rsidRPr="00B84BCC" w:rsidRDefault="00B84BCC" w:rsidP="00B84BCC"/>
          <w:p w14:paraId="53A3DB6F" w14:textId="4B0674A7" w:rsidR="00B84BCC" w:rsidRPr="00B84BCC" w:rsidRDefault="00B84BCC" w:rsidP="00B84BCC"/>
        </w:tc>
      </w:tr>
      <w:tr w:rsidR="00FB6393" w14:paraId="529703AC" w14:textId="77777777" w:rsidTr="00515218">
        <w:trPr>
          <w:trHeight w:val="2727"/>
        </w:trPr>
        <w:tc>
          <w:tcPr>
            <w:tcW w:w="12180" w:type="dxa"/>
            <w:gridSpan w:val="3"/>
            <w:vAlign w:val="center"/>
          </w:tcPr>
          <w:p w14:paraId="60E88083" w14:textId="71B195C2" w:rsidR="000B4502" w:rsidRPr="000B4502" w:rsidRDefault="000B4502" w:rsidP="0081425F">
            <w:pPr>
              <w:ind w:left="720" w:right="1335"/>
            </w:pPr>
          </w:p>
        </w:tc>
      </w:tr>
      <w:tr w:rsidR="00FB6393" w14:paraId="4553AC37" w14:textId="77777777" w:rsidTr="00A1111B">
        <w:trPr>
          <w:trHeight w:val="630"/>
        </w:trPr>
        <w:tc>
          <w:tcPr>
            <w:tcW w:w="12180" w:type="dxa"/>
            <w:gridSpan w:val="3"/>
            <w:vAlign w:val="bottom"/>
          </w:tcPr>
          <w:p w14:paraId="6E6E1447" w14:textId="30CE7DC8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57E56D90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4956626B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38E8F212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77A8C6EE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7D14DFAD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3DAC1CF3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2EC88A75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34D56EDC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673F79C7" w14:textId="77777777" w:rsidR="00B84BCC" w:rsidRDefault="00B84BCC" w:rsidP="0081425F">
            <w:pPr>
              <w:ind w:left="720" w:right="1875"/>
              <w:jc w:val="right"/>
              <w:rPr>
                <w:noProof/>
                <w:lang w:bidi="es-ES"/>
              </w:rPr>
            </w:pPr>
          </w:p>
          <w:p w14:paraId="0674AE69" w14:textId="1FEB809D" w:rsidR="00A1111B" w:rsidRDefault="00A1111B" w:rsidP="0081425F">
            <w:pPr>
              <w:ind w:left="720" w:right="1875"/>
              <w:jc w:val="right"/>
              <w:rPr>
                <w:noProof/>
              </w:rPr>
            </w:pPr>
          </w:p>
        </w:tc>
      </w:tr>
    </w:tbl>
    <w:p w14:paraId="641E45D4" w14:textId="0D7D28D7" w:rsidR="00CC46E1" w:rsidRDefault="00CC46E1" w:rsidP="00CC46E1">
      <w:pPr>
        <w:jc w:val="right"/>
      </w:pPr>
      <w:r>
        <w:rPr>
          <w:noProof/>
          <w:lang w:bidi="es-ES"/>
        </w:rPr>
        <w:t>Página 3</w:t>
      </w:r>
    </w:p>
    <w:p w14:paraId="36028B0E" w14:textId="6AE8B832" w:rsidR="00392FA9" w:rsidRDefault="00392FA9"/>
    <w:p w14:paraId="34069CF2" w14:textId="489165C5" w:rsidR="00A45AF3" w:rsidRDefault="00A45AF3"/>
    <w:p w14:paraId="0CF9FF1A" w14:textId="5B572A4C" w:rsidR="00A45AF3" w:rsidRDefault="00A45AF3"/>
    <w:p w14:paraId="6856A9C9" w14:textId="39FE8093" w:rsidR="00A45AF3" w:rsidRDefault="008E6D91">
      <w:r w:rsidRPr="000B450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406B7" wp14:editId="781C84D0">
                <wp:simplePos x="0" y="0"/>
                <wp:positionH relativeFrom="column">
                  <wp:posOffset>504000</wp:posOffset>
                </wp:positionH>
                <wp:positionV relativeFrom="page">
                  <wp:posOffset>288000</wp:posOffset>
                </wp:positionV>
                <wp:extent cx="6040800" cy="9676800"/>
                <wp:effectExtent l="0" t="0" r="0" b="6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00" cy="96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EFC9E" w14:textId="12C63872" w:rsidR="00DC2DE2" w:rsidRDefault="00F121B4" w:rsidP="00A45AF3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 xml:space="preserve">2. </w:t>
                            </w:r>
                            <w:r w:rsidR="00DC2DE2">
                              <w:rPr>
                                <w:lang w:val="es-MX" w:bidi="es-ES"/>
                              </w:rPr>
                              <w:t>Preguntas del instrumento</w:t>
                            </w:r>
                          </w:p>
                          <w:p w14:paraId="66C45216" w14:textId="77777777" w:rsidR="00DC2DE2" w:rsidRDefault="00DC2DE2" w:rsidP="00A45AF3">
                            <w:pPr>
                              <w:pStyle w:val="Ttulo3"/>
                              <w:jc w:val="both"/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47D40"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      </w:r>
                          </w:p>
                          <w:p w14:paraId="27097F91" w14:textId="77777777" w:rsidR="00DC2DE2" w:rsidRDefault="00DC2DE2" w:rsidP="00A45AF3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26F938D" w14:textId="77777777" w:rsidR="00DC2DE2" w:rsidRDefault="00DC2DE2" w:rsidP="00A45AF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DATOS ECONÓMICOS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88"/>
                              <w:gridCol w:w="2245"/>
                              <w:gridCol w:w="2245"/>
                            </w:tblGrid>
                            <w:tr w:rsidR="00DC2DE2" w14:paraId="257D8C00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D7C52B3" w14:textId="1592C894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¿Cuál es el principal trabajo pagado del jefe de familia?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(¿Cuál es el principal trabajo pagado del jefe o jefa de familia? Posibles opciones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C2DE2" w14:paraId="07CEC103" w14:textId="77777777" w:rsidTr="0019145D">
                              <w:tc>
                                <w:tcPr>
                                  <w:tcW w:w="673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C708FED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1 </w:t>
                                  </w:r>
                                  <w:proofErr w:type="gramStart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Actividad</w:t>
                                  </w:r>
                                  <w:proofErr w:type="gramEnd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agrícola, ganadera, pesca o caza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4E4C37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C2DE2" w14:paraId="4C42AC16" w14:textId="77777777" w:rsidTr="0019145D">
                              <w:tc>
                                <w:tcPr>
                                  <w:tcW w:w="44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1CF3A34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proofErr w:type="gramStart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Industria</w:t>
                                  </w:r>
                                  <w:proofErr w:type="gramEnd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y construcción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F89384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3FF263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C2DE2" w14:paraId="437B52F0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4D0A5F4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gramStart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Comercio</w:t>
                                  </w:r>
                                  <w:proofErr w:type="gramEnd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, servicios, actividad gubernamental, educación, investigación, oficios</w:t>
                                  </w:r>
                                </w:p>
                              </w:tc>
                            </w:tr>
                            <w:tr w:rsidR="00DC2DE2" w14:paraId="1B1B7300" w14:textId="77777777" w:rsidTr="0019145D">
                              <w:tc>
                                <w:tcPr>
                                  <w:tcW w:w="44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14:paraId="6D299E19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4 </w:t>
                                  </w:r>
                                  <w:proofErr w:type="gramStart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Jubilado</w:t>
                                  </w:r>
                                  <w:proofErr w:type="gramEnd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pensionado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0A307E9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97365F6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C2DE2" w14:paraId="2A6F0FBF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717784E" w14:textId="4E444048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Puesto o posición en el trabajo del jefe de familia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C2DE2" w14:paraId="5EC77BF9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1BBC9D6" w14:textId="0E4702FD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1  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empresario</w:t>
                                  </w:r>
                                  <w:proofErr w:type="gramEnd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, con cargo en el gobierno o representante popular.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Puesto o posición en el trabajo del jefe o jefa de familia Opciones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C3ADA1B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2   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patrón o dueño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  <w:p w14:paraId="18CDFC9B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3  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Trabajador</w:t>
                                  </w:r>
                                  <w:proofErr w:type="gramEnd"/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por su cuenta o arrendador.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14:paraId="316072AB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4 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empleado u obrero de nivel medio o superior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. </w:t>
                                  </w:r>
                                </w:p>
                                <w:p w14:paraId="5C1BD1FA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5 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empleado u obrero de bajo nivel, sin personal bajo su mando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. </w:t>
                                  </w:r>
                                </w:p>
                                <w:p w14:paraId="32534514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6 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jubilado o pensionado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. </w:t>
                                  </w:r>
                                </w:p>
                                <w:p w14:paraId="68C448B0" w14:textId="04B85238" w:rsidR="00DC2DE2" w:rsidRDefault="00DC2DE2" w:rsidP="008E6D9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7 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otro. Especifica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: (</w:t>
                                  </w:r>
                                  <w:r w:rsidRPr="008E6D9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Puesto o posición en el trabajo del jefe o jefa de familia Otro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4107AEBE" w14:textId="22B083FD" w:rsidR="00DC2DE2" w:rsidRDefault="00DC2DE2" w:rsidP="008E6D9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C2DE2" w14:paraId="671E0632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EBEE34" w14:textId="33DC9C31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¿</w:t>
                                  </w:r>
                                  <w:proofErr w:type="gramStart"/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  cuánto</w:t>
                                  </w:r>
                                  <w:proofErr w:type="gramEnd"/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asciende el ingreso total semanal del jefe de familia?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8E6D9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 cuánto asciende el ingreso total semanal del jefe o jefa de familia?</w:t>
                                  </w:r>
                                  <w:proofErr w:type="gramEnd"/>
                                  <w:r w:rsidRPr="008E6D9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Opciones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</w:p>
                              </w:tc>
                            </w:tr>
                            <w:tr w:rsidR="00DC2DE2" w14:paraId="5E6CEA2F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E0AD0B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1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0 a $1,200 </w:t>
                                  </w:r>
                                </w:p>
                                <w:p w14:paraId="175B42A9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  $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1,201 a $2,500 </w:t>
                                  </w:r>
                                </w:p>
                                <w:p w14:paraId="231901B2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  $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2,501a $5,000</w:t>
                                  </w:r>
                                </w:p>
                                <w:p w14:paraId="18826BC4" w14:textId="4E697414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4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Más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de $5 000</w:t>
                                  </w:r>
                                </w:p>
                              </w:tc>
                            </w:tr>
                            <w:tr w:rsidR="00DC2DE2" w14:paraId="0B1EDF25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360FED2" w14:textId="2CD60435" w:rsidR="00DC2DE2" w:rsidRDefault="00DC2DE2" w:rsidP="0019145D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Máximo nivel de estudios del jefe/a de familia: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4C2066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Máximo nivel completo de estudios del jefe o </w:t>
                                  </w:r>
                                  <w:proofErr w:type="gramStart"/>
                                  <w:r w:rsidRPr="004C2066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jefa  de</w:t>
                                  </w:r>
                                  <w:proofErr w:type="gramEnd"/>
                                  <w:r w:rsidRPr="004C2066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familia Opciones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0B1C676E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1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Posgrado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   </w:t>
                                  </w:r>
                                </w:p>
                                <w:p w14:paraId="5BB88FB8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2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Licenciatura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o normal superior  </w:t>
                                  </w:r>
                                </w:p>
                                <w:p w14:paraId="526E7EDA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3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Técnico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superior universitario  </w:t>
                                  </w:r>
                                </w:p>
                                <w:p w14:paraId="74055872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4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Normal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básica  </w:t>
                                  </w:r>
                                </w:p>
                                <w:p w14:paraId="0C1EF2CC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5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Bachillerato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o carrera técnica </w:t>
                                  </w:r>
                                </w:p>
                                <w:p w14:paraId="1A552672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6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Secundaria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</w:t>
                                  </w:r>
                                </w:p>
                                <w:p w14:paraId="4FB0AEF1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7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Primaria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</w:t>
                                  </w:r>
                                </w:p>
                                <w:p w14:paraId="483430FC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8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Primaria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incompleta   </w:t>
                                  </w:r>
                                </w:p>
                                <w:p w14:paraId="154820CC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9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Ninguno</w:t>
                                  </w:r>
                                  <w:proofErr w:type="gramEnd"/>
                                </w:p>
                              </w:tc>
                            </w:tr>
                            <w:tr w:rsidR="00DC2DE2" w14:paraId="4A208526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A634849" w14:textId="3DA2571D" w:rsidR="00DC2DE2" w:rsidRDefault="00DC2DE2" w:rsidP="0019145D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20"/>
                                      <w:szCs w:val="20"/>
                                      <w:highlight w:val="yellow"/>
                                      <w:shd w:val="clear" w:color="auto" w:fill="FFFFFF"/>
                                      <w:lang w:eastAsia="es-MX"/>
                                    </w:rPr>
                                  </w:pPr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¿Número de personas que dependen del Jefe de Familia?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4C2066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¿Número de personas que no perciben ingreso económico? Opciones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0DD8FB0E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1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Ninguna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   </w:t>
                                  </w:r>
                                </w:p>
                                <w:p w14:paraId="5823F617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2  Uno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</w:t>
                                  </w:r>
                                </w:p>
                                <w:p w14:paraId="76A4BE6C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3  Dos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14:paraId="292A2EEB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  Tres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14:paraId="5256C69C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5  Cuatro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</w:t>
                                  </w:r>
                                </w:p>
                                <w:p w14:paraId="660E3552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6  Cinco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o más</w:t>
                                  </w:r>
                                </w:p>
                              </w:tc>
                            </w:tr>
                            <w:tr w:rsidR="00DC2DE2" w14:paraId="29C87A16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CA0CE08" w14:textId="272FC915" w:rsidR="00DC2DE2" w:rsidRDefault="00DC2DE2" w:rsidP="0019145D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</w:pBd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¿Cuánto tiempo tarda el jefe de familia en llegar a su lugar de trabajo?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4C2066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¿Cuánto tiempo tarda el jefe o jefa de familia en llegar a su lugar de trabajo? Opciones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00CF0D6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 menos de 20 minutos</w:t>
                                  </w:r>
                                </w:p>
                                <w:p w14:paraId="2B7FF2BF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 más de 20 minutos y menos de una hora</w:t>
                                  </w:r>
                                </w:p>
                                <w:p w14:paraId="66905B48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 una hora</w:t>
                                  </w:r>
                                </w:p>
                                <w:p w14:paraId="4B0AC773" w14:textId="77777777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 más de una hora</w:t>
                                  </w:r>
                                </w:p>
                                <w:p w14:paraId="47B9463D" w14:textId="14A4CAAD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33CF4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¿En qué colonia y municipio trabaja el jefe o jefa de familia? Colonia, ¿En qué colonia y municipio trabaja el jefe o jefa de familia? Municipios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733CF4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¿En qué colonia y municipio trabaja el jefe o jefa de familia? Otro</w:t>
                                  </w:r>
                                </w:p>
                              </w:tc>
                            </w:tr>
                            <w:tr w:rsidR="00DC2DE2" w14:paraId="2BA31C52" w14:textId="77777777" w:rsidTr="0019145D">
                              <w:tc>
                                <w:tcPr>
                                  <w:tcW w:w="897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00755D" w14:textId="70A6E9EF" w:rsidR="00DC2DE2" w:rsidRDefault="00DC2DE2" w:rsidP="0019145D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Además del jefe de familia ¿Cuántas personas trabajan en el </w:t>
                                  </w:r>
                                  <w:proofErr w:type="gramStart"/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hogar  con</w:t>
                                  </w:r>
                                  <w:proofErr w:type="gramEnd"/>
                                  <w:r w:rsidRPr="004C206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salario remunerado?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4C2066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Además del jefe o jefa de familia ¿Cuántas personas trabajan en el </w:t>
                                  </w:r>
                                  <w:proofErr w:type="gramStart"/>
                                  <w:r w:rsidRPr="004C2066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hogar  con</w:t>
                                  </w:r>
                                  <w:proofErr w:type="gramEnd"/>
                                  <w:r w:rsidRPr="004C2066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ingreso pagado? Posibles opciones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)  </w:t>
                                  </w:r>
                                </w:p>
                              </w:tc>
                            </w:tr>
                          </w:tbl>
                          <w:p w14:paraId="2B823DB9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Ninguna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</w:p>
                          <w:p w14:paraId="3E86A412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2  Uno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4E51136A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3  Dos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762B149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4  Tres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03806F3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5  Cuatro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406F726B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6  Cinco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 más</w:t>
                            </w:r>
                          </w:p>
                          <w:p w14:paraId="561D8527" w14:textId="77777777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Siempre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(una vez por semana)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06B7" id="Cuadro de texto 2" o:spid="_x0000_s1039" type="#_x0000_t202" style="position:absolute;margin-left:39.7pt;margin-top:22.7pt;width:475.65pt;height:76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" fillcolor="white [3201]" stroked="f" strokeweight=".5pt">
                <v:textbox>
                  <w:txbxContent>
                    <w:p w14:paraId="0CBEFC9E" w14:textId="12C63872" w:rsidR="00DC2DE2" w:rsidRDefault="00F121B4" w:rsidP="00A45AF3">
                      <w:pPr>
                        <w:pStyle w:val="Ttulo3"/>
                        <w:rPr>
                          <w:lang w:val="es-MX" w:bidi="es-ES"/>
                        </w:rPr>
                      </w:pPr>
                      <w:r>
                        <w:rPr>
                          <w:lang w:val="es-MX" w:bidi="es-ES"/>
                        </w:rPr>
                        <w:t xml:space="preserve">2. </w:t>
                      </w:r>
                      <w:r w:rsidR="00DC2DE2">
                        <w:rPr>
                          <w:lang w:val="es-MX" w:bidi="es-ES"/>
                        </w:rPr>
                        <w:t>Preguntas del instrumento</w:t>
                      </w:r>
                    </w:p>
                    <w:p w14:paraId="66C45216" w14:textId="77777777" w:rsidR="00DC2DE2" w:rsidRDefault="00DC2DE2" w:rsidP="00A45AF3">
                      <w:pPr>
                        <w:pStyle w:val="Ttulo3"/>
                        <w:jc w:val="both"/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</w:pPr>
                      <w:r w:rsidRPr="00747D40"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E</w:t>
                      </w: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</w:r>
                    </w:p>
                    <w:p w14:paraId="27097F91" w14:textId="77777777" w:rsidR="00DC2DE2" w:rsidRDefault="00DC2DE2" w:rsidP="00A45AF3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26F938D" w14:textId="77777777" w:rsidR="00DC2DE2" w:rsidRDefault="00DC2DE2" w:rsidP="00A45AF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 w:line="276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DATOS ECONÓMICOS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4488"/>
                        <w:gridCol w:w="2245"/>
                        <w:gridCol w:w="2245"/>
                      </w:tblGrid>
                      <w:tr w:rsidR="00DC2DE2" w14:paraId="257D8C00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D7C52B3" w14:textId="1592C894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¿Cuál es el principal trabajo pagado del jefe de familia?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6D9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(¿Cuál es el principal trabajo pagado del jefe o jefa de familia? Posibles opciones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DC2DE2" w14:paraId="07CEC103" w14:textId="77777777" w:rsidTr="0019145D">
                        <w:tc>
                          <w:tcPr>
                            <w:tcW w:w="673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5C708FED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Actividad</w:t>
                            </w:r>
                            <w:proofErr w:type="gramEnd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agrícola, ganadera, pesca o caza</w:t>
                            </w: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4E4C37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C2DE2" w14:paraId="4C42AC16" w14:textId="77777777" w:rsidTr="0019145D">
                        <w:tc>
                          <w:tcPr>
                            <w:tcW w:w="44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21CF3A34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Industria</w:t>
                            </w:r>
                            <w:proofErr w:type="gramEnd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y construcción</w:t>
                            </w: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F89384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3FF263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C2DE2" w14:paraId="437B52F0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34D0A5F4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Comercio</w:t>
                            </w:r>
                            <w:proofErr w:type="gramEnd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servicios, actividad gubernamental, educación, investigación, oficios</w:t>
                            </w:r>
                          </w:p>
                        </w:tc>
                      </w:tr>
                      <w:tr w:rsidR="00DC2DE2" w14:paraId="1B1B7300" w14:textId="77777777" w:rsidTr="0019145D">
                        <w:tc>
                          <w:tcPr>
                            <w:tcW w:w="44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14:paraId="6D299E19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</w:t>
                            </w:r>
                            <w:proofErr w:type="gramStart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Jubilado</w:t>
                            </w:r>
                            <w:proofErr w:type="gramEnd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pensionado</w:t>
                            </w: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0A307E9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97365F6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C2DE2" w14:paraId="2A6F0FBF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717784E" w14:textId="4E444048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Puesto o posición en el trabajo del jefe de familia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DC2DE2" w14:paraId="5EC77BF9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1BBC9D6" w14:textId="0E4702FD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 </w:t>
                            </w: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empresario</w:t>
                            </w:r>
                            <w:proofErr w:type="gramEnd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, con cargo en el gobierno o representante popular.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8E6D9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Puesto o posición en el trabajo del jefe o jefa de familia Opciones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3ADA1B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  </w:t>
                            </w: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patrón o dueño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8CDFC9B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3  </w:t>
                            </w: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Trabajador</w:t>
                            </w:r>
                            <w:proofErr w:type="gramEnd"/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por su cuenta o arrendador.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16072AB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4 </w:t>
                            </w: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empleado u obrero de nivel medio o superior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5C1BD1FA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5 </w:t>
                            </w: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empleado u obrero de bajo nivel, sin personal bajo su mando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32534514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6 </w:t>
                            </w: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jubilado o pensionado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68C448B0" w14:textId="04B85238" w:rsidR="00DC2DE2" w:rsidRDefault="00DC2DE2" w:rsidP="008E6D9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7 </w:t>
                            </w:r>
                            <w:r w:rsidRPr="008E6D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otro. Especifica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: (</w:t>
                            </w:r>
                            <w:r w:rsidRPr="008E6D9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Puesto o posición en el trabajo del jefe o jefa de familia Otro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4107AEBE" w14:textId="22B083FD" w:rsidR="00DC2DE2" w:rsidRDefault="00DC2DE2" w:rsidP="008E6D9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C2DE2" w14:paraId="671E0632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5EBEE34" w14:textId="33DC9C31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</w:t>
                            </w:r>
                            <w:proofErr w:type="gramStart"/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A  cuánto</w:t>
                            </w:r>
                            <w:proofErr w:type="gramEnd"/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asciende el ingreso total semanal del jefe de familia?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proofErr w:type="gramStart"/>
                            <w:r w:rsidRPr="008E6D91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A cuánto asciende el ingreso total semanal del jefe o jefa de familia?</w:t>
                            </w:r>
                            <w:proofErr w:type="gramEnd"/>
                            <w:r w:rsidRPr="008E6D91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Opciones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 </w:t>
                            </w:r>
                          </w:p>
                        </w:tc>
                      </w:tr>
                      <w:tr w:rsidR="00DC2DE2" w14:paraId="5E6CEA2F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E0AD0B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 a $1,200 </w:t>
                            </w:r>
                          </w:p>
                          <w:p w14:paraId="175B42A9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 $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1,201 a $2,500 </w:t>
                            </w:r>
                          </w:p>
                          <w:p w14:paraId="231901B2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 $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2,501a $5,000</w:t>
                            </w:r>
                          </w:p>
                          <w:p w14:paraId="18826BC4" w14:textId="4E697414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$5 000</w:t>
                            </w:r>
                          </w:p>
                        </w:tc>
                      </w:tr>
                      <w:tr w:rsidR="00DC2DE2" w14:paraId="0B1EDF25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1360FED2" w14:textId="2CD60435" w:rsidR="00DC2DE2" w:rsidRDefault="00DC2DE2" w:rsidP="001914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Máximo nivel de estudios del jefe/a de familia: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Pr="004C2066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Máximo nivel completo de estudios del jefe o </w:t>
                            </w:r>
                            <w:proofErr w:type="gramStart"/>
                            <w:r w:rsidRPr="004C2066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jefa  de</w:t>
                            </w:r>
                            <w:proofErr w:type="gramEnd"/>
                            <w:r w:rsidRPr="004C2066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familia Opciones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B1C676E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Posgrado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</w:p>
                          <w:p w14:paraId="5BB88FB8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Licenciatura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 normal superior  </w:t>
                            </w:r>
                          </w:p>
                          <w:p w14:paraId="526E7EDA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Técnico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superior universitario  </w:t>
                            </w:r>
                          </w:p>
                          <w:p w14:paraId="74055872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4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Normal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básica  </w:t>
                            </w:r>
                          </w:p>
                          <w:p w14:paraId="0C1EF2CC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Bachillerato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 carrera técnica </w:t>
                            </w:r>
                          </w:p>
                          <w:p w14:paraId="1A552672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6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Secundaria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4FB0AEF1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7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Primaria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483430FC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8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Primaria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incompleta   </w:t>
                            </w:r>
                          </w:p>
                          <w:p w14:paraId="154820CC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9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Ninguno</w:t>
                            </w:r>
                            <w:proofErr w:type="gramEnd"/>
                          </w:p>
                        </w:tc>
                      </w:tr>
                      <w:tr w:rsidR="00DC2DE2" w14:paraId="4A208526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3A634849" w14:textId="3DA2571D" w:rsidR="00DC2DE2" w:rsidRDefault="00DC2DE2" w:rsidP="001914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eastAsia="es-MX"/>
                              </w:rPr>
                            </w:pPr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¿Número de personas que dependen del Jefe de Familia?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Pr="004C2066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¿Número de personas que no perciben ingreso económico? Opciones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DD8FB0E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Ninguna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</w:p>
                          <w:p w14:paraId="5823F617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2  Uno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76A4BE6C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3  Dos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92A2EEB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4  Tres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256C69C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5  Cuatro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660E3552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6  Cinco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 más</w:t>
                            </w:r>
                          </w:p>
                        </w:tc>
                      </w:tr>
                      <w:tr w:rsidR="00DC2DE2" w14:paraId="29C87A16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CA0CE08" w14:textId="272FC915" w:rsidR="00DC2DE2" w:rsidRDefault="00DC2DE2" w:rsidP="001914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¿Cuánto tiempo tarda el jefe de familia en llegar a su lugar de trabajo?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C2066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¿Cuánto tiempo tarda el jefe o jefa de familia en llegar a su lugar de trabajo? Opciones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0CF0D6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 menos de 20 minutos</w:t>
                            </w:r>
                          </w:p>
                          <w:p w14:paraId="2B7FF2BF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más de 20 minutos y menos de una hora</w:t>
                            </w:r>
                          </w:p>
                          <w:p w14:paraId="66905B48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 una hora</w:t>
                            </w:r>
                          </w:p>
                          <w:p w14:paraId="4B0AC773" w14:textId="77777777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más de una hora</w:t>
                            </w:r>
                          </w:p>
                          <w:p w14:paraId="47B9463D" w14:textId="14A4CAAD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33CF4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¿En qué colonia y municipio trabaja el jefe o jefa de familia? Colonia, ¿En qué colonia y municipio trabaja el jefe o jefa de familia? Municipios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33CF4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¿En qué colonia y municipio trabaja el jefe o jefa de familia? Otro</w:t>
                            </w:r>
                          </w:p>
                        </w:tc>
                      </w:tr>
                      <w:tr w:rsidR="00DC2DE2" w14:paraId="2BA31C52" w14:textId="77777777" w:rsidTr="0019145D">
                        <w:tc>
                          <w:tcPr>
                            <w:tcW w:w="897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B00755D" w14:textId="70A6E9EF" w:rsidR="00DC2DE2" w:rsidRDefault="00DC2DE2" w:rsidP="0019145D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Además del jefe de familia ¿Cuántas personas trabajan en el </w:t>
                            </w:r>
                            <w:proofErr w:type="gramStart"/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hogar  con</w:t>
                            </w:r>
                            <w:proofErr w:type="gramEnd"/>
                            <w:r w:rsidRPr="004C20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salario remunerado?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4C2066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Además del jefe o jefa de familia ¿Cuántas personas trabajan en el </w:t>
                            </w:r>
                            <w:proofErr w:type="gramStart"/>
                            <w:r w:rsidRPr="004C2066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hogar  con</w:t>
                            </w:r>
                            <w:proofErr w:type="gramEnd"/>
                            <w:r w:rsidRPr="004C2066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ingreso pagado? Posibles opciones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</w:tc>
                      </w:tr>
                    </w:tbl>
                    <w:p w14:paraId="2B823DB9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Ninguna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   </w:t>
                      </w:r>
                    </w:p>
                    <w:p w14:paraId="3E86A412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2  Uno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4E51136A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3  Dos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1762B149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4  Tres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403806F3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5  Cuatro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</w:p>
                    <w:p w14:paraId="406F726B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6  Cinco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o más</w:t>
                      </w:r>
                    </w:p>
                    <w:p w14:paraId="561D8527" w14:textId="77777777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5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Siempre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(una vez por semana)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79730F6" w14:textId="2B706047" w:rsidR="00A45AF3" w:rsidRDefault="00A45AF3"/>
    <w:p w14:paraId="013690A5" w14:textId="2557C6C9" w:rsidR="00A45AF3" w:rsidRDefault="00A45AF3"/>
    <w:p w14:paraId="3371D361" w14:textId="30C704B9" w:rsidR="00A45AF3" w:rsidRDefault="00A45AF3"/>
    <w:p w14:paraId="5E0CEC2F" w14:textId="30CDA765" w:rsidR="00A45AF3" w:rsidRDefault="00A45AF3"/>
    <w:p w14:paraId="5C9BA774" w14:textId="5A73FE35" w:rsidR="00A45AF3" w:rsidRDefault="00A45AF3"/>
    <w:p w14:paraId="2EEC14C4" w14:textId="31E5710E" w:rsidR="00A45AF3" w:rsidRDefault="00A45AF3"/>
    <w:p w14:paraId="4A2EF55C" w14:textId="0687AB02" w:rsidR="00A45AF3" w:rsidRDefault="00A45AF3"/>
    <w:p w14:paraId="1DB82460" w14:textId="3C5836A4" w:rsidR="00A45AF3" w:rsidRDefault="00A45AF3"/>
    <w:p w14:paraId="1F34FB29" w14:textId="4E94159B" w:rsidR="00A45AF3" w:rsidRDefault="00A45AF3"/>
    <w:p w14:paraId="220DC09D" w14:textId="04A310B2" w:rsidR="00A45AF3" w:rsidRDefault="00A45AF3"/>
    <w:p w14:paraId="7EC41EFA" w14:textId="44E5645E" w:rsidR="00A45AF3" w:rsidRDefault="00A45AF3"/>
    <w:p w14:paraId="2F483441" w14:textId="00096DBF" w:rsidR="00A45AF3" w:rsidRDefault="00A45AF3"/>
    <w:p w14:paraId="04C3DA7C" w14:textId="68A16CF6" w:rsidR="00A45AF3" w:rsidRDefault="00A45AF3"/>
    <w:p w14:paraId="13DDFD6B" w14:textId="464FB049" w:rsidR="00A45AF3" w:rsidRDefault="00A45AF3"/>
    <w:p w14:paraId="7A2AC61E" w14:textId="55FF78CA" w:rsidR="00A45AF3" w:rsidRDefault="00A45AF3"/>
    <w:p w14:paraId="44C9BC04" w14:textId="0A3ECF1B" w:rsidR="00A45AF3" w:rsidRDefault="00A45AF3"/>
    <w:p w14:paraId="269BF6A2" w14:textId="485164B1" w:rsidR="00A45AF3" w:rsidRDefault="00A45AF3"/>
    <w:p w14:paraId="7590AAD9" w14:textId="439A4675" w:rsidR="00A45AF3" w:rsidRDefault="00A45AF3">
      <w:r>
        <w:t>4</w:t>
      </w:r>
    </w:p>
    <w:p w14:paraId="108DDB6F" w14:textId="2D27FE80" w:rsidR="00A45AF3" w:rsidRDefault="00A45AF3"/>
    <w:p w14:paraId="725B51C8" w14:textId="345D6B54" w:rsidR="00A45AF3" w:rsidRDefault="00A45AF3"/>
    <w:p w14:paraId="7EEB5126" w14:textId="249524A1" w:rsidR="00A45AF3" w:rsidRDefault="00A45AF3"/>
    <w:p w14:paraId="08AAF7DA" w14:textId="21F324FD" w:rsidR="00A45AF3" w:rsidRDefault="00A45AF3"/>
    <w:p w14:paraId="07DEB9A2" w14:textId="0684266A" w:rsidR="00A45AF3" w:rsidRDefault="00A45AF3"/>
    <w:p w14:paraId="16C26A95" w14:textId="3B7F80D7" w:rsidR="00A45AF3" w:rsidRDefault="00A45AF3"/>
    <w:p w14:paraId="257E801D" w14:textId="0105A15F" w:rsidR="00A45AF3" w:rsidRDefault="00A45AF3"/>
    <w:p w14:paraId="500C5BE7" w14:textId="052E9513" w:rsidR="00A45AF3" w:rsidRDefault="00A45AF3"/>
    <w:p w14:paraId="6719A4E9" w14:textId="5DD86286" w:rsidR="00A45AF3" w:rsidRDefault="00A45AF3"/>
    <w:p w14:paraId="51488D63" w14:textId="6764FF94" w:rsidR="00A45AF3" w:rsidRDefault="00A45AF3"/>
    <w:p w14:paraId="28ADD132" w14:textId="2F3F2B61" w:rsidR="00A45AF3" w:rsidRDefault="00A45AF3"/>
    <w:p w14:paraId="256FF544" w14:textId="5321010D" w:rsidR="00A45AF3" w:rsidRDefault="00A45AF3"/>
    <w:p w14:paraId="34323746" w14:textId="057F5352" w:rsidR="00A45AF3" w:rsidRDefault="00A45AF3"/>
    <w:p w14:paraId="00AC30EF" w14:textId="68DDE084" w:rsidR="00A45AF3" w:rsidRDefault="00A45AF3"/>
    <w:p w14:paraId="22FB21CA" w14:textId="174C0EAA" w:rsidR="00A45AF3" w:rsidRDefault="00A45AF3"/>
    <w:p w14:paraId="5BDB3FC9" w14:textId="052AEC6C" w:rsidR="00A45AF3" w:rsidRDefault="00A45AF3"/>
    <w:p w14:paraId="798AF42D" w14:textId="6BDCF9B7" w:rsidR="00CC46E1" w:rsidRDefault="00CC46E1" w:rsidP="00CC46E1">
      <w:pPr>
        <w:jc w:val="right"/>
      </w:pPr>
      <w:r>
        <w:rPr>
          <w:noProof/>
          <w:lang w:bidi="es-ES"/>
        </w:rPr>
        <w:t>Página 4</w:t>
      </w:r>
    </w:p>
    <w:p w14:paraId="5ABC9C03" w14:textId="10BA0273" w:rsidR="00A45AF3" w:rsidRDefault="00A45AF3"/>
    <w:p w14:paraId="4AFCA3B5" w14:textId="59213DDB" w:rsidR="00A45AF3" w:rsidRDefault="00A45AF3"/>
    <w:p w14:paraId="6B4ED1FF" w14:textId="49DB22DD" w:rsidR="00A45AF3" w:rsidRDefault="00A45AF3"/>
    <w:p w14:paraId="76D5629B" w14:textId="7334CAD8" w:rsidR="00A45AF3" w:rsidRDefault="00A45AF3"/>
    <w:p w14:paraId="4B56A818" w14:textId="567B82A6" w:rsidR="00A45AF3" w:rsidRDefault="00A45AF3"/>
    <w:p w14:paraId="5B5003A7" w14:textId="2B7BE81F" w:rsidR="00A45AF3" w:rsidRDefault="00A45AF3">
      <w:r w:rsidRPr="000B450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4C0B2" wp14:editId="3EE13D2D">
                <wp:simplePos x="0" y="0"/>
                <wp:positionH relativeFrom="column">
                  <wp:posOffset>813435</wp:posOffset>
                </wp:positionH>
                <wp:positionV relativeFrom="page">
                  <wp:posOffset>367030</wp:posOffset>
                </wp:positionV>
                <wp:extent cx="6040800" cy="1303147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00" cy="130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6E021" w14:textId="4C50E8D0" w:rsidR="00DC2DE2" w:rsidRDefault="00F121B4" w:rsidP="00A45AF3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 xml:space="preserve">2. </w:t>
                            </w:r>
                            <w:r w:rsidR="00DC2DE2">
                              <w:rPr>
                                <w:lang w:val="es-MX" w:bidi="es-ES"/>
                              </w:rPr>
                              <w:t>Preguntas del instrumento</w:t>
                            </w:r>
                          </w:p>
                          <w:p w14:paraId="3F98D859" w14:textId="5825C6B1" w:rsidR="00DC2DE2" w:rsidRDefault="00DC2DE2" w:rsidP="00A45AF3">
                            <w:pPr>
                              <w:pStyle w:val="Ttulo3"/>
                              <w:jc w:val="both"/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747D40"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      </w:r>
                          </w:p>
                          <w:p w14:paraId="3E53223E" w14:textId="0BC53B3B" w:rsidR="00DC2DE2" w:rsidRDefault="00DC2DE2" w:rsidP="00A45AF3">
                            <w:pPr>
                              <w:pStyle w:val="Ttulo3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16558063" w14:textId="77777777" w:rsidR="00DC2DE2" w:rsidRDefault="00DC2DE2" w:rsidP="00A45AF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IDENTIDAD Y COMUNIDAD</w:t>
                            </w:r>
                          </w:p>
                          <w:p w14:paraId="692B23F7" w14:textId="7C4BCC76" w:rsidR="00DC2DE2" w:rsidRDefault="00DC2DE2" w:rsidP="00A45A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 es su lugar de origen?  (</w:t>
                            </w:r>
                            <w:r w:rsidRPr="007C73C1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 es su lugar de origen? Estados del país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, </w:t>
                            </w:r>
                            <w:r w:rsidRPr="007C73C1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 es su lugar de origen? Especifique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370F97F1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1 Tabasco</w:t>
                            </w:r>
                          </w:p>
                          <w:p w14:paraId="6C44D0E4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2 Chiapas</w:t>
                            </w:r>
                          </w:p>
                          <w:p w14:paraId="270E9A97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3 Yucatán</w:t>
                            </w:r>
                          </w:p>
                          <w:p w14:paraId="764D4BB9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4 Quintana Roo</w:t>
                            </w:r>
                          </w:p>
                          <w:p w14:paraId="0E5EF33E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5 Veracruz</w:t>
                            </w:r>
                          </w:p>
                          <w:p w14:paraId="6BA64EE3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6 CDMX</w:t>
                            </w:r>
                          </w:p>
                          <w:p w14:paraId="662D5199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7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Otro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______________</w:t>
                            </w:r>
                          </w:p>
                          <w:p w14:paraId="73A05397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</w:p>
                          <w:p w14:paraId="68B3AF1B" w14:textId="5814F884" w:rsidR="00DC2DE2" w:rsidRDefault="00DC2DE2" w:rsidP="00A45A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 w:rsidRPr="00733CF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¿Cuánto tiempo lleva viviendo en este lugar?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 (</w:t>
                            </w:r>
                            <w:r w:rsidRPr="00733CF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¿Cuánto tiempo lleva viviendo en este lugar? Opciones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50518456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Recién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llegué</w:t>
                            </w:r>
                          </w:p>
                          <w:p w14:paraId="624EB5CD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año</w:t>
                            </w:r>
                          </w:p>
                          <w:p w14:paraId="00A15C28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Dos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años</w:t>
                            </w:r>
                          </w:p>
                          <w:p w14:paraId="49592679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4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Más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de dos años</w:t>
                            </w:r>
                          </w:p>
                          <w:p w14:paraId="7C25D5C8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Toda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mi vida</w:t>
                            </w:r>
                          </w:p>
                          <w:p w14:paraId="52875F8D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</w:p>
                          <w:p w14:paraId="237FD62C" w14:textId="074E5A83" w:rsidR="00DC2DE2" w:rsidRDefault="00DC2DE2" w:rsidP="00856FBE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 w:rsidRPr="00856FB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Razones por las que llegó a vivir a la localidad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7A481632" w14:textId="67C8FD3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r w:rsidRPr="007C057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parientes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856FB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¿Qué lo motivó a venir a vivir esta la localidad Tengo Parientes,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3A886F8E" w14:textId="55227C14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 w:rsidRPr="007C057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amigos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 (</w:t>
                            </w:r>
                            <w:proofErr w:type="gramEnd"/>
                            <w:r w:rsidRPr="00856FB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¿Qué lo motivó a venir a vivir esta la localidad Tengo amigos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1F2C69F0" w14:textId="7504CD7A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r w:rsidRPr="007C057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trabajo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856FB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¿Qué lo motivó a venir a vivir esta la localidad Por trabajo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05E8DD61" w14:textId="3174ACBD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4 </w:t>
                            </w:r>
                            <w:proofErr w:type="gramStart"/>
                            <w:r w:rsidRPr="007C057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negocio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 (</w:t>
                            </w:r>
                            <w:proofErr w:type="gramEnd"/>
                            <w:r w:rsidRPr="00856FB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¿Qué lo motivó a venir a vivir esta la localidad Por poner negocio,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6413A0C8" w14:textId="26CB2CE8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r w:rsidRPr="007C057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vivir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 w:rsidRPr="007C057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mejor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856FBE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¿Qué lo motivó a venir a vivir esta la localidad Por oportunidad de vivir mejor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518186C3" w14:textId="28A7D78F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r w:rsidRPr="007C057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otro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Especifique (</w:t>
                            </w:r>
                            <w:r w:rsidRPr="00856FBE">
                              <w:rPr>
                                <w:rFonts w:ascii="Calibri" w:eastAsia="Times New Roman" w:hAnsi="Calibri" w:cs="Times New Roman"/>
                                <w:i/>
                                <w:iCs/>
                                <w:color w:val="000000"/>
                                <w:lang w:val="es-MX" w:eastAsia="es-MX"/>
                              </w:rPr>
                              <w:t>¿Qué lo motivó a venir a vivir esta la localidad Otro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i/>
                                <w:iCs/>
                                <w:color w:val="000000"/>
                                <w:lang w:val="es-MX" w:eastAsia="es-MX"/>
                              </w:rPr>
                              <w:t>)</w:t>
                            </w:r>
                          </w:p>
                          <w:p w14:paraId="711BCD57" w14:textId="77777777" w:rsidR="00DC2DE2" w:rsidRDefault="00DC2DE2" w:rsidP="00A45AF3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</w:p>
                          <w:p w14:paraId="52A16F07" w14:textId="77777777" w:rsidR="00DC2DE2" w:rsidRDefault="00DC2DE2" w:rsidP="00A45A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En caso de requerir ayuda, apoyo legal, económico o familiar ante algún problema acudo a: </w:t>
                            </w:r>
                          </w:p>
                          <w:p w14:paraId="162D3317" w14:textId="574856DE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proofErr w:type="gramStart"/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Grupo</w:t>
                            </w:r>
                            <w:proofErr w:type="gramEnd"/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de vecinos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En caso de requerir ayuda, apoyo legal, económico o familiar ante algún, problema acudo a Grupo de vecinos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5F0DC123" w14:textId="543EF27E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Familiares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proofErr w:type="gramEnd"/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En caso de requerir ayuda, apoyo legal, económico o familiar ante algún, problema acudo a Familiares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2DB73601" w14:textId="1AD28202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proofErr w:type="gramStart"/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A</w:t>
                            </w:r>
                            <w:proofErr w:type="gramEnd"/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la autoridad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En caso de requerir ayuda, apoyo legal, económico o familiar ante algún, problema acudo a </w:t>
                            </w:r>
                            <w:proofErr w:type="spellStart"/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A</w:t>
                            </w:r>
                            <w:proofErr w:type="spellEnd"/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la autoridad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689F997B" w14:textId="754D7822" w:rsidR="00DC2DE2" w:rsidRPr="00DC2DE2" w:rsidRDefault="00DC2DE2" w:rsidP="00DC2DE2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4 </w:t>
                            </w:r>
                            <w:proofErr w:type="gramStart"/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La</w:t>
                            </w:r>
                            <w:proofErr w:type="gramEnd"/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iglesia o templo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DC2DE2">
                              <w:rPr>
                                <w:rFonts w:ascii="Calibri" w:eastAsia="Times New Roman" w:hAnsi="Calibri" w:cs="Times New Roman"/>
                                <w:i/>
                                <w:iCs/>
                                <w:color w:val="000000"/>
                                <w:lang w:val="es-MX" w:eastAsia="es-MX"/>
                              </w:rPr>
                              <w:t>En caso de requerir ayuda, apoyo legal, económico o familiar ante algún, problema acudo a La iglesia o templo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4DCFEAB6" w14:textId="0A6FBD14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otro Especifique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En caso de requerir ayuda, apoyo legal, económico o familiar ante algún, problema acudo a Otro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19F835D8" w14:textId="5005DEFB" w:rsidR="00DC2DE2" w:rsidRDefault="00DC2DE2" w:rsidP="00A45A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¿Qué religión practica?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¿Qué religión practica? Opciones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623662E7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Ninguna</w:t>
                            </w:r>
                            <w:proofErr w:type="gramEnd"/>
                          </w:p>
                          <w:p w14:paraId="5B7D240A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Católica</w:t>
                            </w:r>
                            <w:proofErr w:type="gramEnd"/>
                          </w:p>
                          <w:p w14:paraId="6ADC7197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Evangélica</w:t>
                            </w:r>
                            <w:proofErr w:type="gramEnd"/>
                          </w:p>
                          <w:p w14:paraId="25FEA585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4Testigos de Jehová</w:t>
                            </w:r>
                          </w:p>
                          <w:p w14:paraId="352095F1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Adventista</w:t>
                            </w:r>
                            <w:proofErr w:type="gramEnd"/>
                          </w:p>
                          <w:p w14:paraId="3E2501FD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6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Mormón</w:t>
                            </w:r>
                            <w:proofErr w:type="gramEnd"/>
                          </w:p>
                          <w:p w14:paraId="2CCA0CAB" w14:textId="6446BE70" w:rsidR="00DC2DE2" w:rsidRDefault="00DC2DE2" w:rsidP="00A45AF3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7 </w:t>
                            </w:r>
                            <w:proofErr w:type="gramStart"/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Otra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¿Qué religión practica? Otro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5E54DA14" w14:textId="5D3904EF" w:rsidR="00DC2DE2" w:rsidRDefault="00DC2DE2" w:rsidP="00A45A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0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 w:rsidRPr="00DC2D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¿Cuáles son sus principales costumbres o tradiciones?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DC2DE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¿Cuáles son sus principales costumbres o tradiciones? Opciones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783F28EC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Fiestas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en honor a la Virgen de Fátima</w:t>
                            </w:r>
                          </w:p>
                          <w:p w14:paraId="2A11E903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Fiestas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patronales</w:t>
                            </w:r>
                          </w:p>
                          <w:p w14:paraId="0C24D48F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Festival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de la cultura del Caribe</w:t>
                            </w:r>
                          </w:p>
                          <w:p w14:paraId="7BFB3BD3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4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Carnaval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</w:p>
                          <w:p w14:paraId="70331199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Fin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de año</w:t>
                            </w:r>
                          </w:p>
                          <w:p w14:paraId="723715D6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6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Día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de muertos</w:t>
                            </w:r>
                          </w:p>
                          <w:p w14:paraId="464DAB4D" w14:textId="2418A9C2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7 </w:t>
                            </w:r>
                            <w:proofErr w:type="gramStart"/>
                            <w:r w:rsidRPr="002728F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Otro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Pr="002728F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¿Cuáles son sus principales costumbres o tradiciones? Otro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C0B2" id="Cuadro de texto 3" o:spid="_x0000_s1040" type="#_x0000_t202" style="position:absolute;margin-left:64.05pt;margin-top:28.9pt;width:475.65pt;height:102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" fillcolor="white [3201]" stroked="f" strokeweight=".5pt">
                <v:textbox>
                  <w:txbxContent>
                    <w:p w14:paraId="1496E021" w14:textId="4C50E8D0" w:rsidR="00DC2DE2" w:rsidRDefault="00F121B4" w:rsidP="00A45AF3">
                      <w:pPr>
                        <w:pStyle w:val="Ttulo3"/>
                        <w:rPr>
                          <w:lang w:val="es-MX" w:bidi="es-ES"/>
                        </w:rPr>
                      </w:pPr>
                      <w:r>
                        <w:rPr>
                          <w:lang w:val="es-MX" w:bidi="es-ES"/>
                        </w:rPr>
                        <w:t xml:space="preserve">2. </w:t>
                      </w:r>
                      <w:r w:rsidR="00DC2DE2">
                        <w:rPr>
                          <w:lang w:val="es-MX" w:bidi="es-ES"/>
                        </w:rPr>
                        <w:t>Preguntas del instrumento</w:t>
                      </w:r>
                    </w:p>
                    <w:p w14:paraId="3F98D859" w14:textId="5825C6B1" w:rsidR="00DC2DE2" w:rsidRDefault="00DC2DE2" w:rsidP="00A45AF3">
                      <w:pPr>
                        <w:pStyle w:val="Ttulo3"/>
                        <w:jc w:val="both"/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747D40"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E</w:t>
                      </w: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</w:r>
                    </w:p>
                    <w:p w14:paraId="3E53223E" w14:textId="0BC53B3B" w:rsidR="00DC2DE2" w:rsidRDefault="00DC2DE2" w:rsidP="00A45AF3">
                      <w:pPr>
                        <w:pStyle w:val="Ttulo3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16558063" w14:textId="77777777" w:rsidR="00DC2DE2" w:rsidRDefault="00DC2DE2" w:rsidP="00A45AF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 w:line="276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IDENTIDAD Y COMUNIDAD</w:t>
                      </w:r>
                    </w:p>
                    <w:p w14:paraId="692B23F7" w14:textId="7C4BCC76" w:rsidR="00DC2DE2" w:rsidRDefault="00DC2DE2" w:rsidP="00A45A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 es su lugar de origen?  (</w:t>
                      </w:r>
                      <w:r w:rsidRPr="007C73C1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 es su lugar de origen? Estados del país</w:t>
                      </w:r>
                      <w:r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, </w:t>
                      </w:r>
                      <w:r w:rsidRPr="007C73C1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 es su lugar de origen? Especifique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370F97F1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1 Tabasco</w:t>
                      </w:r>
                    </w:p>
                    <w:p w14:paraId="6C44D0E4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2 Chiapas</w:t>
                      </w:r>
                    </w:p>
                    <w:p w14:paraId="270E9A97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3 Yucatán</w:t>
                      </w:r>
                    </w:p>
                    <w:p w14:paraId="764D4BB9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4 Quintana Roo</w:t>
                      </w:r>
                    </w:p>
                    <w:p w14:paraId="0E5EF33E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5 Veracruz</w:t>
                      </w:r>
                    </w:p>
                    <w:p w14:paraId="6BA64EE3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6 CDMX</w:t>
                      </w:r>
                    </w:p>
                    <w:p w14:paraId="662D5199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7 Otro______________</w:t>
                      </w:r>
                    </w:p>
                    <w:p w14:paraId="73A05397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</w:p>
                    <w:p w14:paraId="68B3AF1B" w14:textId="5814F884" w:rsidR="00DC2DE2" w:rsidRDefault="00DC2DE2" w:rsidP="00A45A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 w:rsidRPr="00733CF4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¿Cuánto tiempo lleva viviendo en este lugar?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 (</w:t>
                      </w:r>
                      <w:r w:rsidRPr="00733CF4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¿Cuánto tiempo lleva viviendo en este lugar? Opciones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50518456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1 Recién llegué</w:t>
                      </w:r>
                    </w:p>
                    <w:p w14:paraId="624EB5CD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2 Un año</w:t>
                      </w:r>
                    </w:p>
                    <w:p w14:paraId="00A15C28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3 Dos años</w:t>
                      </w:r>
                    </w:p>
                    <w:p w14:paraId="49592679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4 Más de dos años</w:t>
                      </w:r>
                    </w:p>
                    <w:p w14:paraId="7C25D5C8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5 Toda mi vida</w:t>
                      </w:r>
                    </w:p>
                    <w:p w14:paraId="52875F8D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</w:p>
                    <w:p w14:paraId="237FD62C" w14:textId="074E5A83" w:rsidR="00DC2DE2" w:rsidRDefault="00DC2DE2" w:rsidP="00856FBE">
                      <w:pPr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 w:rsidRPr="00856FBE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Razones por las que llegó a vivir a la localidad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7A481632" w14:textId="67C8FD3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1 </w:t>
                      </w:r>
                      <w:r w:rsidRPr="007C057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parientes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856FBE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¿Qué lo motivó a venir a vivir esta la localidad Tengo Parientes,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3A886F8E" w14:textId="55227C14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2 </w:t>
                      </w:r>
                      <w:r w:rsidRPr="007C057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amigos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 (</w:t>
                      </w:r>
                      <w:r w:rsidRPr="00856FBE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¿Qué lo motivó a venir a vivir esta la localidad Tengo amigos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1F2C69F0" w14:textId="7504CD7A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3 </w:t>
                      </w:r>
                      <w:r w:rsidRPr="007C057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trabajo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856FBE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¿Qué lo motivó a venir a vivir esta la localidad Por trabajo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05E8DD61" w14:textId="3174ACBD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4 </w:t>
                      </w:r>
                      <w:r w:rsidRPr="007C057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negocio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 (</w:t>
                      </w:r>
                      <w:r w:rsidRPr="00856FBE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¿Qué lo motivó a venir a vivir esta la localidad Por poner negocio,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6413A0C8" w14:textId="26CB2CE8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5 </w:t>
                      </w:r>
                      <w:r w:rsidRPr="007C057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vivir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</w:t>
                      </w:r>
                      <w:r w:rsidRPr="007C057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mejor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856FBE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¿Qué lo motivó a venir a vivir esta la localidad Por oportunidad de vivir mejor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518186C3" w14:textId="28A7D78F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5 </w:t>
                      </w:r>
                      <w:r w:rsidRPr="007C057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otro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Especifique (</w:t>
                      </w:r>
                      <w:r w:rsidRPr="00856FBE">
                        <w:rPr>
                          <w:rFonts w:ascii="Calibri" w:eastAsia="Times New Roman" w:hAnsi="Calibri" w:cs="Times New Roman"/>
                          <w:i/>
                          <w:iCs/>
                          <w:color w:val="000000"/>
                          <w:lang w:val="es-MX" w:eastAsia="es-MX"/>
                        </w:rPr>
                        <w:t>¿Qué lo motivó a venir a vivir esta la localidad Otro</w:t>
                      </w:r>
                      <w:r>
                        <w:rPr>
                          <w:rFonts w:ascii="Calibri" w:eastAsia="Times New Roman" w:hAnsi="Calibri" w:cs="Times New Roman"/>
                          <w:i/>
                          <w:iCs/>
                          <w:color w:val="000000"/>
                          <w:lang w:val="es-MX" w:eastAsia="es-MX"/>
                        </w:rPr>
                        <w:t>)</w:t>
                      </w:r>
                    </w:p>
                    <w:p w14:paraId="711BCD57" w14:textId="77777777" w:rsidR="00DC2DE2" w:rsidRDefault="00DC2DE2" w:rsidP="00A45AF3">
                      <w:pPr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</w:p>
                    <w:p w14:paraId="52A16F07" w14:textId="77777777" w:rsidR="00DC2DE2" w:rsidRDefault="00DC2DE2" w:rsidP="00A45A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En caso de requerir ayuda, apoyo legal, económico o familiar ante algún problema acudo a: </w:t>
                      </w:r>
                    </w:p>
                    <w:p w14:paraId="162D3317" w14:textId="574856DE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1 </w:t>
                      </w:r>
                      <w:r w:rsidRPr="00DC2DE2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Grupo de vecinos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En caso de requerir ayuda, apoyo legal, económico o familiar ante algún, problema acudo a Grupo de vecinos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5F0DC123" w14:textId="543EF27E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2 </w:t>
                      </w:r>
                      <w:r w:rsidRPr="00DC2DE2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Familiares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En caso de requerir ayuda, apoyo legal, económico o familiar ante algún, problema acudo a Familiares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2DB73601" w14:textId="1AD28202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3 </w:t>
                      </w:r>
                      <w:r w:rsidRPr="00DC2DE2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A la autoridad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En caso de requerir ayuda, apoyo legal, económico o familiar ante algún, problema acudo a </w:t>
                      </w:r>
                      <w:proofErr w:type="spellStart"/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A</w:t>
                      </w:r>
                      <w:proofErr w:type="spellEnd"/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la autoridad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689F997B" w14:textId="754D7822" w:rsidR="00DC2DE2" w:rsidRPr="00DC2DE2" w:rsidRDefault="00DC2DE2" w:rsidP="00DC2DE2">
                      <w:pPr>
                        <w:jc w:val="both"/>
                        <w:rPr>
                          <w:rFonts w:ascii="Calibri" w:eastAsia="Times New Roman" w:hAnsi="Calibri" w:cs="Times New Roman"/>
                          <w:color w:val="000000"/>
                          <w:lang w:val="es-MX"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4 </w:t>
                      </w:r>
                      <w:r w:rsidRPr="00DC2DE2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La iglesia o templo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DC2DE2">
                        <w:rPr>
                          <w:rFonts w:ascii="Calibri" w:eastAsia="Times New Roman" w:hAnsi="Calibri" w:cs="Times New Roman"/>
                          <w:i/>
                          <w:iCs/>
                          <w:color w:val="000000"/>
                          <w:lang w:val="es-MX" w:eastAsia="es-MX"/>
                        </w:rPr>
                        <w:t>En caso de requerir ayuda, apoyo legal, económico o familiar ante algún, problema acudo a La iglesia o templo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4DCFEAB6" w14:textId="0A6FBD14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5 </w:t>
                      </w:r>
                      <w:r w:rsidRPr="00DC2DE2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otro Especifique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En caso de requerir ayuda, apoyo legal, económico o familiar ante algún, problema acudo a Otro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19F835D8" w14:textId="5005DEFB" w:rsidR="00DC2DE2" w:rsidRDefault="00DC2DE2" w:rsidP="00A45A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 w:rsidRPr="00DC2DE2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¿Qué religión practica?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¿Qué religión practica? Opciones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623662E7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1 Ninguna</w:t>
                      </w:r>
                    </w:p>
                    <w:p w14:paraId="5B7D240A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2 Católica</w:t>
                      </w:r>
                    </w:p>
                    <w:p w14:paraId="6ADC7197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3 Evangélica</w:t>
                      </w:r>
                    </w:p>
                    <w:p w14:paraId="25FEA585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4Testigos de Jehová</w:t>
                      </w:r>
                    </w:p>
                    <w:p w14:paraId="352095F1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5 Adventista</w:t>
                      </w:r>
                    </w:p>
                    <w:p w14:paraId="3E2501FD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6 Mormón</w:t>
                      </w:r>
                    </w:p>
                    <w:p w14:paraId="2CCA0CAB" w14:textId="6446BE70" w:rsidR="00DC2DE2" w:rsidRDefault="00DC2DE2" w:rsidP="00A45AF3">
                      <w:pPr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7 </w:t>
                      </w:r>
                      <w:r w:rsidRPr="00DC2DE2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Otra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¿Qué religión practica? Otro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5E54DA14" w14:textId="5D3904EF" w:rsidR="00DC2DE2" w:rsidRDefault="00DC2DE2" w:rsidP="00A45A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0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 w:rsidRPr="00DC2DE2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¿Cuáles son sus principales costumbres o tradiciones?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DC2DE2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¿Cuáles son sus principales costumbres o tradiciones? Opciones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783F28EC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1 Fiestas en honor a la Virgen de Fátima</w:t>
                      </w:r>
                    </w:p>
                    <w:p w14:paraId="2A11E903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2 Fiestas patronales</w:t>
                      </w:r>
                    </w:p>
                    <w:p w14:paraId="0C24D48F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3 Festival de la cultura del Caribe</w:t>
                      </w:r>
                    </w:p>
                    <w:p w14:paraId="7BFB3BD3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4 Carnaval </w:t>
                      </w:r>
                    </w:p>
                    <w:p w14:paraId="70331199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5 Fin de año</w:t>
                      </w:r>
                    </w:p>
                    <w:p w14:paraId="723715D6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6 Día de muertos</w:t>
                      </w:r>
                    </w:p>
                    <w:p w14:paraId="464DAB4D" w14:textId="2418A9C2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7 </w:t>
                      </w:r>
                      <w:r w:rsidRPr="002728F9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Otro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¿Cuáles son sus principales costumbres o tradiciones? Otro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652E4B" w14:textId="36ADC24C" w:rsidR="00A45AF3" w:rsidRDefault="00A45AF3"/>
    <w:p w14:paraId="4303A949" w14:textId="7E8240E3" w:rsidR="00A45AF3" w:rsidRDefault="00A45AF3"/>
    <w:p w14:paraId="66004FD4" w14:textId="35037286" w:rsidR="00A45AF3" w:rsidRDefault="00A45AF3"/>
    <w:p w14:paraId="604D57D8" w14:textId="122FD928" w:rsidR="00A45AF3" w:rsidRDefault="00A45AF3"/>
    <w:p w14:paraId="50AA8548" w14:textId="38C80C60" w:rsidR="00A45AF3" w:rsidRDefault="00A45AF3"/>
    <w:p w14:paraId="6D8F83F5" w14:textId="35C639FA" w:rsidR="00A45AF3" w:rsidRDefault="00A45AF3"/>
    <w:p w14:paraId="10AAFBEC" w14:textId="0A8F46E2" w:rsidR="00A45AF3" w:rsidRDefault="00A45AF3"/>
    <w:p w14:paraId="359EFDC8" w14:textId="2F7AA58B" w:rsidR="00A45AF3" w:rsidRDefault="00A45AF3"/>
    <w:p w14:paraId="0F2D8EB4" w14:textId="61C8549F" w:rsidR="00A45AF3" w:rsidRDefault="00A45AF3"/>
    <w:p w14:paraId="5D6351AB" w14:textId="4640FB44" w:rsidR="00A45AF3" w:rsidRDefault="00A45AF3"/>
    <w:p w14:paraId="45F439FE" w14:textId="45619A64" w:rsidR="00A45AF3" w:rsidRDefault="00A45AF3"/>
    <w:p w14:paraId="4C6CD55B" w14:textId="0641D489" w:rsidR="00A45AF3" w:rsidRDefault="00A45AF3"/>
    <w:p w14:paraId="26834265" w14:textId="4F01E0A0" w:rsidR="00A45AF3" w:rsidRDefault="00A45AF3"/>
    <w:p w14:paraId="16133F95" w14:textId="7B7AE85A" w:rsidR="00A45AF3" w:rsidRDefault="00A45AF3"/>
    <w:p w14:paraId="3530D1DC" w14:textId="2CEFC6DB" w:rsidR="00A45AF3" w:rsidRDefault="00A45AF3"/>
    <w:p w14:paraId="05AC828C" w14:textId="4618F72C" w:rsidR="00A45AF3" w:rsidRDefault="00A45AF3"/>
    <w:p w14:paraId="46CF234F" w14:textId="138A5CC0" w:rsidR="00A45AF3" w:rsidRDefault="00A45AF3"/>
    <w:p w14:paraId="3E14FD6E" w14:textId="464B29F8" w:rsidR="00A45AF3" w:rsidRDefault="00A45AF3"/>
    <w:p w14:paraId="4C95F419" w14:textId="2FC2373A" w:rsidR="00A45AF3" w:rsidRDefault="00A45AF3"/>
    <w:p w14:paraId="48CD853C" w14:textId="0F7D2E7C" w:rsidR="00A45AF3" w:rsidRDefault="00A45AF3"/>
    <w:p w14:paraId="506CFCCC" w14:textId="002B0F55" w:rsidR="00A45AF3" w:rsidRDefault="00A45AF3"/>
    <w:p w14:paraId="0EF7CE9A" w14:textId="53BDAF8E" w:rsidR="00A45AF3" w:rsidRDefault="00A45AF3"/>
    <w:p w14:paraId="2F04B8FA" w14:textId="63392B6E" w:rsidR="00A45AF3" w:rsidRDefault="00A45AF3"/>
    <w:p w14:paraId="23440849" w14:textId="03FE8C86" w:rsidR="00A45AF3" w:rsidRDefault="00A45AF3"/>
    <w:p w14:paraId="5761A667" w14:textId="5839A052" w:rsidR="00A45AF3" w:rsidRDefault="00A45AF3"/>
    <w:p w14:paraId="35C86100" w14:textId="633E1676" w:rsidR="00A45AF3" w:rsidRDefault="00A45AF3"/>
    <w:p w14:paraId="5FF0A86C" w14:textId="2E7A253B" w:rsidR="00A45AF3" w:rsidRDefault="00A45AF3"/>
    <w:p w14:paraId="1EF314CA" w14:textId="6E714061" w:rsidR="00A45AF3" w:rsidRDefault="00A45AF3"/>
    <w:p w14:paraId="09BFAF85" w14:textId="19BD328C" w:rsidR="00A45AF3" w:rsidRDefault="00A45AF3"/>
    <w:p w14:paraId="0A48E54D" w14:textId="2991768B" w:rsidR="00A45AF3" w:rsidRDefault="00A45AF3"/>
    <w:p w14:paraId="4C7D757B" w14:textId="0410D85D" w:rsidR="00A45AF3" w:rsidRDefault="00A45AF3"/>
    <w:p w14:paraId="154911BF" w14:textId="2F3A9B70" w:rsidR="00A45AF3" w:rsidRDefault="00A45AF3"/>
    <w:p w14:paraId="7669E35D" w14:textId="57445228" w:rsidR="00A45AF3" w:rsidRDefault="00A45AF3"/>
    <w:p w14:paraId="1764C849" w14:textId="73FAB957" w:rsidR="00CC46E1" w:rsidRDefault="00CC46E1" w:rsidP="00CC46E1">
      <w:pPr>
        <w:jc w:val="right"/>
      </w:pPr>
      <w:r>
        <w:rPr>
          <w:noProof/>
          <w:lang w:bidi="es-ES"/>
        </w:rPr>
        <w:t>Página 5</w:t>
      </w:r>
    </w:p>
    <w:p w14:paraId="7310AD9B" w14:textId="61E114C8" w:rsidR="00A45AF3" w:rsidRDefault="00A45AF3"/>
    <w:p w14:paraId="12E73811" w14:textId="4B5E9DDF" w:rsidR="00A45AF3" w:rsidRDefault="00A45AF3"/>
    <w:p w14:paraId="07DB489C" w14:textId="027D3EED" w:rsidR="00A45AF3" w:rsidRDefault="00A45AF3"/>
    <w:p w14:paraId="19E3AAB2" w14:textId="6ACD0E4D" w:rsidR="00A45AF3" w:rsidRDefault="00A45AF3"/>
    <w:p w14:paraId="0EF6C6DA" w14:textId="5E2B760B" w:rsidR="00A45AF3" w:rsidRDefault="00A45AF3"/>
    <w:p w14:paraId="60853428" w14:textId="57AA9EC0" w:rsidR="00A45AF3" w:rsidRDefault="007A7B77">
      <w:r w:rsidRPr="000B450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1A6D7" wp14:editId="5EB2806A">
                <wp:simplePos x="0" y="0"/>
                <wp:positionH relativeFrom="margin">
                  <wp:align>center</wp:align>
                </wp:positionH>
                <wp:positionV relativeFrom="page">
                  <wp:posOffset>584200</wp:posOffset>
                </wp:positionV>
                <wp:extent cx="6040800" cy="8474400"/>
                <wp:effectExtent l="0" t="0" r="0" b="31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00" cy="847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D6B03" w14:textId="7AE5AE95" w:rsidR="00DC2DE2" w:rsidRDefault="00F121B4" w:rsidP="00A45AF3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 xml:space="preserve">2. </w:t>
                            </w:r>
                            <w:r w:rsidR="00DC2DE2">
                              <w:rPr>
                                <w:lang w:val="es-MX" w:bidi="es-ES"/>
                              </w:rPr>
                              <w:t>Preguntas del instrumento</w:t>
                            </w:r>
                          </w:p>
                          <w:p w14:paraId="541EFD9F" w14:textId="77777777" w:rsidR="00DC2DE2" w:rsidRDefault="00DC2DE2" w:rsidP="00A45AF3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</w:p>
                          <w:p w14:paraId="43F4AB0E" w14:textId="77777777" w:rsidR="00DC2DE2" w:rsidRDefault="00DC2DE2" w:rsidP="00A45AF3">
                            <w:pPr>
                              <w:pStyle w:val="Ttulo3"/>
                              <w:jc w:val="both"/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47D40"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      </w:r>
                          </w:p>
                          <w:p w14:paraId="1C532050" w14:textId="77777777" w:rsidR="00DC2DE2" w:rsidRDefault="00DC2DE2" w:rsidP="00A45AF3">
                            <w:pPr>
                              <w:pStyle w:val="Ttulo3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75CC6AC1" w14:textId="77777777" w:rsidR="00DC2DE2" w:rsidRDefault="00DC2DE2" w:rsidP="00A45A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¿Cuáles son las ventajas de vivir en esta comunidad?</w:t>
                            </w:r>
                          </w:p>
                          <w:p w14:paraId="3E28750F" w14:textId="408837EA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proofErr w:type="gramStart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Tengo</w:t>
                            </w:r>
                            <w:proofErr w:type="gramEnd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casa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="002728F9" w:rsidRP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¿Cuáles son las ventajas de vivir en esta comunidad? Tengo casa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311F9F89" w14:textId="18A1EDFE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Trabajo</w:t>
                            </w:r>
                            <w:proofErr w:type="gramEnd"/>
                            <w:r w:rsidR="002728F9"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 w:rsidR="002728F9" w:rsidRPr="002E64D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(¿</w:t>
                            </w:r>
                            <w:r w:rsidR="002728F9" w:rsidRP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Cuáles son las ventajas de vivir en esta comunidad? Tengo trabajo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25381181" w14:textId="1AF1322B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proofErr w:type="gramStart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Familia</w:t>
                            </w:r>
                            <w:proofErr w:type="gramEnd"/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(</w:t>
                            </w:r>
                            <w:r w:rsidR="002728F9" w:rsidRPr="002728F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¿Cuáles son las ventajas de vivir en esta comunidad? Tengo familia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4C95DD12" w14:textId="77777777" w:rsidR="002E64DF" w:rsidRDefault="00DC2DE2" w:rsidP="002E64DF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4 </w:t>
                            </w:r>
                            <w:proofErr w:type="gramStart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Tengo</w:t>
                            </w:r>
                            <w:proofErr w:type="gramEnd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más tiempo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 w:rsidR="002728F9" w:rsidRPr="002728F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(¿Cuáles son las ventajas de </w:t>
                            </w:r>
                            <w:proofErr w:type="spellStart"/>
                            <w:r w:rsidR="002728F9" w:rsidRPr="002728F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viv</w:t>
                            </w:r>
                            <w:proofErr w:type="spellEnd"/>
                            <w:r w:rsidR="002E64DF" w:rsidRPr="002728F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en esta comunidad? Tengo </w:t>
                            </w:r>
                            <w:proofErr w:type="spellStart"/>
                            <w:r w:rsidR="002E64DF" w:rsidRPr="002728F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mas</w:t>
                            </w:r>
                            <w:proofErr w:type="spellEnd"/>
                            <w:r w:rsidR="002E64DF" w:rsidRPr="002728F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tiempo</w:t>
                            </w:r>
                            <w:r w:rsidR="002E64D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0630FD3E" w14:textId="01F3C630" w:rsidR="00DC2DE2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Es tranquilo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 w:rsidRPr="002E64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(</w:t>
                            </w:r>
                            <w:r w:rsidRPr="002E64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¿Cuáles son las ventajas de vivir </w:t>
                            </w:r>
                            <w:proofErr w:type="gramStart"/>
                            <w:r w:rsidR="002728F9" w:rsidRPr="002E64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ir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 w:rsidR="002728F9" w:rsidRPr="002E64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en</w:t>
                            </w:r>
                            <w:proofErr w:type="gramEnd"/>
                            <w:r w:rsidR="002728F9" w:rsidRPr="002E64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esta comunidad? Es tranquilo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206FEF18" w14:textId="0D66DFEB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6 </w:t>
                            </w:r>
                            <w:proofErr w:type="gramStart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Es</w:t>
                            </w:r>
                            <w:proofErr w:type="gramEnd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seguro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 w:rsidR="002728F9" w:rsidRPr="002728F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(¿Cuáles son las ventajas de vivir en esta comunidad? Es seguro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01342EB5" w14:textId="7AC2CE00" w:rsidR="00DC2DE2" w:rsidRPr="002728F9" w:rsidRDefault="00DC2DE2" w:rsidP="00A45AF3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7 </w:t>
                            </w:r>
                            <w:proofErr w:type="gramStart"/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Otro</w:t>
                            </w:r>
                            <w:proofErr w:type="gramEnd"/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 w:rsidR="002728F9" w:rsidRPr="002E64D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(</w:t>
                            </w:r>
                            <w:r w:rsidR="002728F9" w:rsidRPr="002E64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¿Cuáles son las ventajas de vivir en esta comunidad? Otro</w:t>
                            </w:r>
                            <w:r w:rsidR="002728F9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49F09811" w14:textId="413CEABD" w:rsidR="00DC2DE2" w:rsidRDefault="00DC2DE2" w:rsidP="00A45A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 w:rsidRPr="002E64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Piensa irse a vivir a otra localidad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  <w:r w:rsidR="002E64D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(</w:t>
                            </w:r>
                            <w:r w:rsidR="002E64DF" w:rsidRPr="002E64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Piensa irse a vivir a otra localidad Opciones</w:t>
                            </w:r>
                            <w:r w:rsidR="002E64DF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)</w:t>
                            </w:r>
                          </w:p>
                          <w:p w14:paraId="2E069480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</w:p>
                          <w:p w14:paraId="4D7BCD03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Quizás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 </w:t>
                            </w:r>
                          </w:p>
                          <w:p w14:paraId="2174D61E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Sí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, en el mismo estado </w:t>
                            </w:r>
                          </w:p>
                          <w:p w14:paraId="1A46F133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4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Sí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, me regreso a mi lugar de origen </w:t>
                            </w:r>
                          </w:p>
                          <w:p w14:paraId="2EA00320" w14:textId="77777777" w:rsidR="00DC2DE2" w:rsidRDefault="00DC2DE2" w:rsidP="00A45AF3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Sí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, al extranjero</w:t>
                            </w:r>
                          </w:p>
                          <w:p w14:paraId="4BA4B50C" w14:textId="73D5F510" w:rsidR="00DC2DE2" w:rsidRDefault="00DC2DE2" w:rsidP="00A45AF3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E64D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¿Con qué municipio de identifica más?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="002E64DF" w:rsidRPr="002E64DF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¿Usted a qué municipio siente que pertenece? Opciones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C25FB6" w14:textId="77777777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 Benito Juárez</w:t>
                            </w:r>
                          </w:p>
                          <w:p w14:paraId="23DE6E22" w14:textId="77777777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Isla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Mujeres</w:t>
                            </w:r>
                          </w:p>
                          <w:p w14:paraId="2733DDDA" w14:textId="77777777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Ninguno</w:t>
                            </w:r>
                            <w:proofErr w:type="gramEnd"/>
                          </w:p>
                          <w:p w14:paraId="0BD2C353" w14:textId="6F6BE0B6" w:rsidR="00DC2DE2" w:rsidRDefault="00DC2DE2" w:rsidP="00A45AF3">
                            <w:pPr>
                              <w:pStyle w:val="Prrafodelista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E64D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¿Qué tan frecuente va a la isla, la cabecera municipal de Isla Mujeres?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2E64DF" w:rsidRPr="002E64DF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¿Qué tan frecuente va a la Isla, la cabecera municipal de Isla Mujeres? Opciones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9BF370" w14:textId="77777777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Nunca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D6D094" w14:textId="2BEDE49B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veces 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varias veces al año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0C7CC8" w14:textId="31976FF3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Frecuentemente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 menos una vez al mes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1BD548" w14:textId="3FE75153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casi Siempre 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más de una vez al mes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D1EFB8" w14:textId="7CA67365" w:rsidR="00DC2DE2" w:rsidRDefault="00DC2DE2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Siempre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una vez por semana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8A5D4C4" w14:textId="2CE02C69" w:rsidR="00861F0E" w:rsidRDefault="00861F0E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01AC5C9" w14:textId="5CFBCCF4" w:rsidR="00861F0E" w:rsidRDefault="00861F0E" w:rsidP="00861F0E">
                            <w:pPr>
                              <w:pStyle w:val="Prrafodelista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Cuales</w:t>
                            </w:r>
                            <w:proofErr w:type="spellEnd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son los motivos por los que viaja a isla?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2277CD" w14:textId="7E34AD1C" w:rsidR="00861F0E" w:rsidRDefault="00861F0E" w:rsidP="00861F0E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Asuntos</w:t>
                            </w:r>
                            <w:proofErr w:type="gramEnd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administrativos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Cuales</w:t>
                            </w:r>
                            <w:proofErr w:type="spellEnd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son los motivos por los que viaja a isla? Asuntos administrativos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5ACDC2" w14:textId="6B4053B7" w:rsidR="00861F0E" w:rsidRDefault="00861F0E" w:rsidP="00861F0E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Pagos</w:t>
                            </w:r>
                            <w:proofErr w:type="gramEnd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servicios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Cuales</w:t>
                            </w:r>
                            <w:proofErr w:type="spellEnd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son los motivos por los que viaja a isla? Pagos de servicios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159486F6" w14:textId="48E1177A" w:rsidR="00861F0E" w:rsidRDefault="00861F0E" w:rsidP="00861F0E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Trabajo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Cuales</w:t>
                            </w:r>
                            <w:proofErr w:type="spellEnd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son los motivos por los que viaja a isla? Trabajo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7E0A4C07" w14:textId="77B8E400" w:rsidR="00861F0E" w:rsidRDefault="00861F0E" w:rsidP="00861F0E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</w:t>
                            </w:r>
                            <w:proofErr w:type="gramStart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Recreación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Cuales</w:t>
                            </w:r>
                            <w:proofErr w:type="spellEnd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son los motivos por los que viaja a isla? Recreación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6C139F60" w14:textId="7A90ECFC" w:rsidR="00861F0E" w:rsidRDefault="00861F0E" w:rsidP="00861F0E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5 </w:t>
                            </w:r>
                            <w:proofErr w:type="gramStart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Visita</w:t>
                            </w:r>
                            <w:proofErr w:type="gramEnd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la familia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1F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Cuales</w:t>
                            </w:r>
                            <w:proofErr w:type="spellEnd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son los motivos por los que viaja a isla? Visita de la familia</w:t>
                            </w:r>
                            <w:r w:rsidRPr="00861F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2D402A" w14:textId="204DDBA9" w:rsidR="00861F0E" w:rsidRDefault="00861F0E" w:rsidP="00861F0E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6 </w:t>
                            </w:r>
                            <w:proofErr w:type="gramStart"/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Otros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Cuales</w:t>
                            </w:r>
                            <w:proofErr w:type="spellEnd"/>
                            <w:r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son los motivos por los que viaja a isla? Otro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147D61" w14:textId="77777777" w:rsidR="00861F0E" w:rsidRDefault="00861F0E" w:rsidP="00A45AF3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A6D7" id="Cuadro de texto 4" o:spid="_x0000_s1041" type="#_x0000_t202" style="position:absolute;margin-left:0;margin-top:46pt;width:475.65pt;height:667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" fillcolor="white [3201]" stroked="f" strokeweight=".5pt">
                <v:textbox>
                  <w:txbxContent>
                    <w:p w14:paraId="0A9D6B03" w14:textId="7AE5AE95" w:rsidR="00DC2DE2" w:rsidRDefault="00F121B4" w:rsidP="00A45AF3">
                      <w:pPr>
                        <w:pStyle w:val="Ttulo3"/>
                        <w:rPr>
                          <w:lang w:val="es-MX" w:bidi="es-ES"/>
                        </w:rPr>
                      </w:pPr>
                      <w:r>
                        <w:rPr>
                          <w:lang w:val="es-MX" w:bidi="es-ES"/>
                        </w:rPr>
                        <w:t xml:space="preserve">2. </w:t>
                      </w:r>
                      <w:r w:rsidR="00DC2DE2">
                        <w:rPr>
                          <w:lang w:val="es-MX" w:bidi="es-ES"/>
                        </w:rPr>
                        <w:t>Preguntas del instrumento</w:t>
                      </w:r>
                    </w:p>
                    <w:p w14:paraId="541EFD9F" w14:textId="77777777" w:rsidR="00DC2DE2" w:rsidRDefault="00DC2DE2" w:rsidP="00A45AF3">
                      <w:pPr>
                        <w:pStyle w:val="Ttulo3"/>
                        <w:rPr>
                          <w:lang w:val="es-MX" w:bidi="es-ES"/>
                        </w:rPr>
                      </w:pPr>
                    </w:p>
                    <w:p w14:paraId="43F4AB0E" w14:textId="77777777" w:rsidR="00DC2DE2" w:rsidRDefault="00DC2DE2" w:rsidP="00A45AF3">
                      <w:pPr>
                        <w:pStyle w:val="Ttulo3"/>
                        <w:jc w:val="both"/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</w:pPr>
                      <w:r w:rsidRPr="00747D40"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E</w:t>
                      </w: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</w:r>
                    </w:p>
                    <w:p w14:paraId="1C532050" w14:textId="77777777" w:rsidR="00DC2DE2" w:rsidRDefault="00DC2DE2" w:rsidP="00A45AF3">
                      <w:pPr>
                        <w:pStyle w:val="Ttulo3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75CC6AC1" w14:textId="77777777" w:rsidR="00DC2DE2" w:rsidRDefault="00DC2DE2" w:rsidP="00A45A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¿Cuáles son las ventajas de vivir en esta comunidad?</w:t>
                      </w:r>
                    </w:p>
                    <w:p w14:paraId="3E28750F" w14:textId="408837EA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1 </w:t>
                      </w:r>
                      <w:r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Tengo casa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="002728F9" w:rsidRP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¿Cuáles son las ventajas de vivir en esta comunidad? Tengo casa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311F9F89" w14:textId="18A1EDFE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2 </w:t>
                      </w:r>
                      <w:r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Trabajo</w:t>
                      </w:r>
                      <w:r w:rsidR="002728F9"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</w:t>
                      </w:r>
                      <w:r w:rsidR="002728F9" w:rsidRPr="002E64D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(</w:t>
                      </w:r>
                      <w:r w:rsidR="002728F9" w:rsidRPr="002E64D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</w:t>
                      </w:r>
                      <w:r w:rsidR="002728F9" w:rsidRP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Cuáles son las ventajas de vivir en esta comunidad? Tengo trabajo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25381181" w14:textId="1AF1322B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3 </w:t>
                      </w:r>
                      <w:r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Familia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(</w:t>
                      </w:r>
                      <w:r w:rsidR="002728F9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¿Cuáles son las ventajas de vivir en esta comunidad? Tengo familia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4C95DD12" w14:textId="77777777" w:rsidR="002E64DF" w:rsidRDefault="00DC2DE2" w:rsidP="002E64DF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4 </w:t>
                      </w:r>
                      <w:r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Tengo más tiempo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</w:t>
                      </w:r>
                      <w:r w:rsidR="002728F9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(</w:t>
                      </w:r>
                      <w:r w:rsidR="002728F9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¿Cuáles son las ventajas de </w:t>
                      </w:r>
                      <w:proofErr w:type="spellStart"/>
                      <w:r w:rsidR="002728F9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viv</w:t>
                      </w:r>
                      <w:proofErr w:type="spellEnd"/>
                      <w:r w:rsidR="002E64DF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en esta comunidad? Tengo </w:t>
                      </w:r>
                      <w:proofErr w:type="spellStart"/>
                      <w:r w:rsidR="002E64DF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mas</w:t>
                      </w:r>
                      <w:proofErr w:type="spellEnd"/>
                      <w:r w:rsidR="002E64DF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tiempo</w:t>
                      </w:r>
                      <w:r w:rsidR="002E64D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0630FD3E" w14:textId="01F3C630" w:rsidR="00DC2DE2" w:rsidRDefault="002E64DF" w:rsidP="002E64DF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5 </w:t>
                      </w:r>
                      <w:r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Es tranquilo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</w:t>
                      </w:r>
                      <w:r w:rsidRPr="002E64DF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(</w:t>
                      </w:r>
                      <w:r w:rsidRPr="002E64DF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 xml:space="preserve">¿Cuáles son las ventajas de vivir </w:t>
                      </w:r>
                      <w:r w:rsidR="002728F9" w:rsidRPr="002E64DF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ir</w:t>
                      </w:r>
                      <w:r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</w:t>
                      </w:r>
                      <w:r w:rsidR="002728F9" w:rsidRPr="002E64DF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 xml:space="preserve"> en esta comunidad? Es tranquilo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206FEF18" w14:textId="0D66DFEB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6 </w:t>
                      </w:r>
                      <w:r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Es seguro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</w:t>
                      </w:r>
                      <w:r w:rsidR="002728F9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(</w:t>
                      </w:r>
                      <w:r w:rsidR="002728F9" w:rsidRPr="002728F9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¿Cuáles son las ventajas de vivir en esta comunidad? Es seguro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01342EB5" w14:textId="7AC2CE00" w:rsidR="00DC2DE2" w:rsidRPr="002728F9" w:rsidRDefault="00DC2DE2" w:rsidP="00A45AF3">
                      <w:pPr>
                        <w:jc w:val="both"/>
                        <w:rPr>
                          <w:rFonts w:ascii="Calibri" w:eastAsia="Times New Roman" w:hAnsi="Calibri" w:cs="Times New Roman"/>
                          <w:color w:val="000000"/>
                          <w:lang w:val="es-MX"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7 </w:t>
                      </w:r>
                      <w:r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Otro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</w:t>
                      </w:r>
                      <w:r w:rsidR="002728F9" w:rsidRPr="002E64D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(</w:t>
                      </w:r>
                      <w:r w:rsidR="002728F9" w:rsidRPr="002E64DF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>¿Cuáles son las ventajas de vivir en esta comunidad? Otro</w:t>
                      </w:r>
                      <w:r w:rsidR="002728F9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49F09811" w14:textId="413CEABD" w:rsidR="00DC2DE2" w:rsidRDefault="00DC2DE2" w:rsidP="00A45A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 w:rsidRPr="002E64DF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Piensa irse a vivir a otra localidad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 </w:t>
                      </w:r>
                      <w:r w:rsidR="002E64D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(</w:t>
                      </w:r>
                      <w:r w:rsidR="002E64DF" w:rsidRPr="002E64DF">
                        <w:rPr>
                          <w:rFonts w:ascii="Arial" w:eastAsia="Times New Roman" w:hAnsi="Arial" w:cs="Arial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Piensa irse a vivir a otra localidad Opciones</w:t>
                      </w:r>
                      <w:r w:rsidR="002E64DF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)</w:t>
                      </w:r>
                    </w:p>
                    <w:p w14:paraId="2E069480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1 No </w:t>
                      </w:r>
                    </w:p>
                    <w:p w14:paraId="4D7BCD03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2 Quizás </w:t>
                      </w:r>
                    </w:p>
                    <w:p w14:paraId="2174D61E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3 Sí, en el mismo estado </w:t>
                      </w:r>
                    </w:p>
                    <w:p w14:paraId="1A46F133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 xml:space="preserve">4 Sí, me regreso a mi lugar de origen </w:t>
                      </w:r>
                    </w:p>
                    <w:p w14:paraId="2EA00320" w14:textId="77777777" w:rsidR="00DC2DE2" w:rsidRDefault="00DC2DE2" w:rsidP="00A45AF3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5 Sí, al extranjero</w:t>
                      </w:r>
                    </w:p>
                    <w:p w14:paraId="4BA4B50C" w14:textId="73D5F510" w:rsidR="00DC2DE2" w:rsidRDefault="00DC2DE2" w:rsidP="00A45AF3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E64D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¿Con qué municipio de identifica más?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 w:rsidR="002E64DF" w:rsidRPr="002E64DF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¿Usted a qué municipio siente que pertenece? Opciones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08C25FB6" w14:textId="77777777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 Benito Juárez</w:t>
                      </w:r>
                    </w:p>
                    <w:p w14:paraId="23DE6E22" w14:textId="77777777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 Isla Mujeres</w:t>
                      </w:r>
                    </w:p>
                    <w:p w14:paraId="2733DDDA" w14:textId="77777777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 Ninguno</w:t>
                      </w:r>
                    </w:p>
                    <w:p w14:paraId="0BD2C353" w14:textId="6F6BE0B6" w:rsidR="00DC2DE2" w:rsidRDefault="00DC2DE2" w:rsidP="00A45AF3">
                      <w:pPr>
                        <w:pStyle w:val="Prrafodelista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E64D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¿Qué tan frecuente va a la isla, la cabecera municipal de Isla Mujeres?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 w:rsidR="002E64DF" w:rsidRPr="002E64DF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¿Qué tan frecuente va a la Isla, la cabecera municipal de Isla Mujeres? Opciones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2F9BF370" w14:textId="77777777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Nunca </w:t>
                      </w:r>
                    </w:p>
                    <w:p w14:paraId="0CD6D094" w14:textId="2BEDE49B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 A veces 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varias veces al año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0C7CC8" w14:textId="31976FF3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3 Frecuentemente 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al menos una vez al mes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1BD548" w14:textId="3FE75153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4 casi Siempre 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más de una vez al mes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D1EFB8" w14:textId="7CA67365" w:rsidR="00DC2DE2" w:rsidRDefault="00DC2DE2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5 Siempre 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una vez por semana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</w:p>
                    <w:p w14:paraId="18A5D4C4" w14:textId="2CE02C69" w:rsidR="00861F0E" w:rsidRDefault="00861F0E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01AC5C9" w14:textId="5CFBCCF4" w:rsidR="00861F0E" w:rsidRDefault="00861F0E" w:rsidP="00861F0E">
                      <w:pPr>
                        <w:pStyle w:val="Prrafodelista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¿</w:t>
                      </w:r>
                      <w:proofErr w:type="spellStart"/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Cuales</w:t>
                      </w:r>
                      <w:proofErr w:type="spellEnd"/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son los motivos por los que viaja a isla?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2277CD" w14:textId="7E34AD1C" w:rsidR="00861F0E" w:rsidRDefault="00861F0E" w:rsidP="00861F0E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</w:t>
                      </w:r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Asuntos administrativos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¿</w:t>
                      </w:r>
                      <w:proofErr w:type="spellStart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Cuales</w:t>
                      </w:r>
                      <w:proofErr w:type="spellEnd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son los motivos por los que viaja a isla? Asuntos administrativos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6B5ACDC2" w14:textId="6B4053B7" w:rsidR="00861F0E" w:rsidRDefault="00861F0E" w:rsidP="00861F0E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 </w:t>
                      </w:r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Pagos de servicios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¿</w:t>
                      </w:r>
                      <w:proofErr w:type="spellStart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Cuales</w:t>
                      </w:r>
                      <w:proofErr w:type="spellEnd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son los motivos por los que viaja a isla? Pagos de servicios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9486F6" w14:textId="48E1177A" w:rsidR="00861F0E" w:rsidRDefault="00861F0E" w:rsidP="00861F0E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3 </w:t>
                      </w:r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Trabajo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¿</w:t>
                      </w:r>
                      <w:proofErr w:type="spellStart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Cuales</w:t>
                      </w:r>
                      <w:proofErr w:type="spellEnd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son los motivos por los que viaja a isla? Trabajo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0A4C07" w14:textId="77B8E400" w:rsidR="00861F0E" w:rsidRDefault="00861F0E" w:rsidP="00861F0E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4 </w:t>
                      </w:r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Recreación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¿</w:t>
                      </w:r>
                      <w:proofErr w:type="spellStart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Cuales</w:t>
                      </w:r>
                      <w:proofErr w:type="spellEnd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son los motivos por los que viaja a isla? Recreación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139F60" w14:textId="7A90ECFC" w:rsidR="00861F0E" w:rsidRDefault="00861F0E" w:rsidP="00861F0E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5 </w:t>
                      </w:r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Visita de la familia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61F0E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¿</w:t>
                      </w:r>
                      <w:proofErr w:type="spellStart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Cuales</w:t>
                      </w:r>
                      <w:proofErr w:type="spellEnd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son los motivos por los que viaja a isla? Visita de la familia</w:t>
                      </w:r>
                      <w:r w:rsidRPr="00861F0E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6E2D402A" w14:textId="204DDBA9" w:rsidR="00861F0E" w:rsidRDefault="00861F0E" w:rsidP="00861F0E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6 </w:t>
                      </w:r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Otros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¿</w:t>
                      </w:r>
                      <w:proofErr w:type="spellStart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Cuales</w:t>
                      </w:r>
                      <w:proofErr w:type="spellEnd"/>
                      <w:r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son los motivos por los que viaja a isla? Otro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2F147D61" w14:textId="77777777" w:rsidR="00861F0E" w:rsidRDefault="00861F0E" w:rsidP="00A45AF3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8EC1AF6" w14:textId="04D31B20" w:rsidR="00A45AF3" w:rsidRDefault="00A45AF3"/>
    <w:p w14:paraId="31C4403D" w14:textId="50E1450B" w:rsidR="00A45AF3" w:rsidRDefault="00A45AF3"/>
    <w:p w14:paraId="6D228B83" w14:textId="614F1C98" w:rsidR="00A45AF3" w:rsidRDefault="00A45AF3"/>
    <w:p w14:paraId="3308E4BC" w14:textId="773BE140" w:rsidR="00A45AF3" w:rsidRDefault="00A45AF3"/>
    <w:p w14:paraId="4F3D561A" w14:textId="7F1CF50A" w:rsidR="00A45AF3" w:rsidRDefault="00A45AF3"/>
    <w:p w14:paraId="14F1796C" w14:textId="0ECBD038" w:rsidR="00A45AF3" w:rsidRDefault="00A45AF3"/>
    <w:p w14:paraId="3BFFBFB9" w14:textId="5D6AEBB4" w:rsidR="00A45AF3" w:rsidRDefault="00A45AF3"/>
    <w:p w14:paraId="69E14DE0" w14:textId="03758363" w:rsidR="00A45AF3" w:rsidRDefault="00A45AF3"/>
    <w:p w14:paraId="4E3E2DDA" w14:textId="4271E993" w:rsidR="00A45AF3" w:rsidRDefault="00A45AF3"/>
    <w:p w14:paraId="271A7D07" w14:textId="3E3B3A1A" w:rsidR="00A45AF3" w:rsidRDefault="00A45AF3"/>
    <w:p w14:paraId="0130D902" w14:textId="4A01C1DF" w:rsidR="00A45AF3" w:rsidRDefault="00A45AF3"/>
    <w:p w14:paraId="40775EEE" w14:textId="3E81AA60" w:rsidR="00A45AF3" w:rsidRDefault="00A45AF3"/>
    <w:p w14:paraId="0F71FD85" w14:textId="23178639" w:rsidR="00A45AF3" w:rsidRDefault="00A45AF3"/>
    <w:p w14:paraId="5885074E" w14:textId="027629EF" w:rsidR="00A45AF3" w:rsidRDefault="00A45AF3"/>
    <w:p w14:paraId="0A336D33" w14:textId="71F0F9EB" w:rsidR="00A45AF3" w:rsidRDefault="00A45AF3"/>
    <w:p w14:paraId="44B0ACA4" w14:textId="48DBD915" w:rsidR="00A45AF3" w:rsidRDefault="00A45AF3"/>
    <w:p w14:paraId="3523DBBD" w14:textId="3BB1A4B9" w:rsidR="00A45AF3" w:rsidRDefault="00A45AF3"/>
    <w:p w14:paraId="2909167D" w14:textId="5CB0859C" w:rsidR="00A45AF3" w:rsidRDefault="00A45AF3"/>
    <w:p w14:paraId="7B02A775" w14:textId="42845481" w:rsidR="00A45AF3" w:rsidRDefault="00A45AF3"/>
    <w:p w14:paraId="1E291706" w14:textId="132A09FA" w:rsidR="00A45AF3" w:rsidRDefault="00A45AF3"/>
    <w:p w14:paraId="240A202D" w14:textId="1050495A" w:rsidR="00A45AF3" w:rsidRDefault="00A45AF3"/>
    <w:p w14:paraId="7B58E904" w14:textId="1CF04361" w:rsidR="00A45AF3" w:rsidRDefault="00A45AF3"/>
    <w:p w14:paraId="48559CB5" w14:textId="176995A3" w:rsidR="00A45AF3" w:rsidRDefault="00A45AF3"/>
    <w:p w14:paraId="489E4570" w14:textId="7ADAAE81" w:rsidR="00A45AF3" w:rsidRDefault="00A45AF3"/>
    <w:p w14:paraId="32657C61" w14:textId="7A617644" w:rsidR="00A45AF3" w:rsidRDefault="00A45AF3"/>
    <w:p w14:paraId="08031787" w14:textId="79AA3D3A" w:rsidR="00A45AF3" w:rsidRDefault="00A45AF3"/>
    <w:p w14:paraId="12FBDA33" w14:textId="62EEA161" w:rsidR="00A45AF3" w:rsidRDefault="00A45AF3"/>
    <w:p w14:paraId="77B1F1AF" w14:textId="0091B28D" w:rsidR="00A45AF3" w:rsidRDefault="00A45AF3"/>
    <w:p w14:paraId="707B74F5" w14:textId="4B42BB83" w:rsidR="00A45AF3" w:rsidRDefault="00A45AF3"/>
    <w:p w14:paraId="5A20742B" w14:textId="2A157ED2" w:rsidR="00A45AF3" w:rsidRDefault="00A45AF3"/>
    <w:p w14:paraId="15AF1908" w14:textId="795FFA1B" w:rsidR="00A45AF3" w:rsidRDefault="00A45AF3"/>
    <w:p w14:paraId="74A52747" w14:textId="1007AEAF" w:rsidR="00CC46E1" w:rsidRDefault="00CC46E1" w:rsidP="00CC46E1">
      <w:pPr>
        <w:jc w:val="right"/>
      </w:pPr>
      <w:r>
        <w:rPr>
          <w:noProof/>
          <w:lang w:bidi="es-ES"/>
        </w:rPr>
        <w:t>Página 6</w:t>
      </w:r>
    </w:p>
    <w:p w14:paraId="720AD278" w14:textId="24393EC1" w:rsidR="00A45AF3" w:rsidRDefault="00A45AF3"/>
    <w:p w14:paraId="43294103" w14:textId="20AFF432" w:rsidR="00A45AF3" w:rsidRDefault="00A45AF3"/>
    <w:p w14:paraId="1937EF6B" w14:textId="11E899C4" w:rsidR="00A45AF3" w:rsidRDefault="00A45AF3"/>
    <w:p w14:paraId="235FA908" w14:textId="27E44D8F" w:rsidR="00A45AF3" w:rsidRDefault="00A45AF3"/>
    <w:p w14:paraId="7C801C85" w14:textId="59D315A6" w:rsidR="00A45AF3" w:rsidRDefault="00A45AF3"/>
    <w:p w14:paraId="11F25A8C" w14:textId="41F7F3D7" w:rsidR="00A45AF3" w:rsidRDefault="00A45AF3"/>
    <w:p w14:paraId="21D01ECD" w14:textId="2F98BC9E" w:rsidR="00A45AF3" w:rsidRDefault="00A45AF3"/>
    <w:p w14:paraId="03F5DFF5" w14:textId="1245E679" w:rsidR="00A45AF3" w:rsidRDefault="00A45AF3"/>
    <w:p w14:paraId="0B7B492F" w14:textId="1C7EE48E" w:rsidR="00A45AF3" w:rsidRDefault="00861F0E">
      <w:r w:rsidRPr="000B450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959B0" wp14:editId="14F681AA">
                <wp:simplePos x="0" y="0"/>
                <wp:positionH relativeFrom="column">
                  <wp:posOffset>907200</wp:posOffset>
                </wp:positionH>
                <wp:positionV relativeFrom="page">
                  <wp:posOffset>820800</wp:posOffset>
                </wp:positionV>
                <wp:extent cx="6040800" cy="93960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00" cy="93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FF794" w14:textId="6684D45D" w:rsidR="00DC2DE2" w:rsidRDefault="00F121B4" w:rsidP="007A7B77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 xml:space="preserve">2. </w:t>
                            </w:r>
                            <w:r w:rsidR="00DC2DE2">
                              <w:rPr>
                                <w:lang w:val="es-MX" w:bidi="es-ES"/>
                              </w:rPr>
                              <w:t>Preguntas del instrumento</w:t>
                            </w:r>
                          </w:p>
                          <w:p w14:paraId="0259C48F" w14:textId="77777777" w:rsidR="00DC2DE2" w:rsidRDefault="00DC2DE2" w:rsidP="007A7B77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</w:p>
                          <w:p w14:paraId="48D6429E" w14:textId="77777777" w:rsidR="00DC2DE2" w:rsidRDefault="00DC2DE2" w:rsidP="007A7B77">
                            <w:pPr>
                              <w:pStyle w:val="Ttulo3"/>
                              <w:jc w:val="both"/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47D40"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      </w:r>
                          </w:p>
                          <w:p w14:paraId="6AB90C88" w14:textId="39FD5777" w:rsidR="002E64DF" w:rsidRDefault="00DC2DE2" w:rsidP="002E64DF">
                            <w:pPr>
                              <w:pStyle w:val="Ttulo3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58229D77" w14:textId="77777777" w:rsidR="002E64DF" w:rsidRDefault="002E64DF" w:rsidP="002E64D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VIVIENDA</w:t>
                            </w:r>
                          </w:p>
                          <w:p w14:paraId="42FFB2D3" w14:textId="6AEC85E9" w:rsidR="002E64DF" w:rsidRDefault="002E64DF" w:rsidP="002E64D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61F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La vivienda que habita tu familia es</w:t>
                            </w:r>
                            <w:r w:rsidR="00861F0E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="00861F0E" w:rsidRPr="00861F0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La vivienda que habita tu familia es Opciones</w:t>
                            </w:r>
                            <w:r w:rsidR="00861F0E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67C2543" w14:textId="77777777" w:rsidR="002E64DF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Propia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  </w:t>
                            </w:r>
                          </w:p>
                          <w:p w14:paraId="43AE68A9" w14:textId="4B9AF1D8" w:rsidR="002E64DF" w:rsidRPr="006821C3" w:rsidRDefault="002E64DF" w:rsidP="006821C3">
                            <w:pPr>
                              <w:spacing w:after="0"/>
                              <w:jc w:val="both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</w:t>
                            </w:r>
                            <w:proofErr w:type="gramStart"/>
                            <w:r w:rsidR="006821C3" w:rsidRPr="006821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</w:t>
                            </w:r>
                            <w:r w:rsidRPr="006821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restada</w:t>
                            </w:r>
                            <w:proofErr w:type="gramEnd"/>
                            <w:r w:rsidRPr="006821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por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821C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6821C3" w:rsidRPr="006821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La vivienda que habita tu familia es Prestado por</w:t>
                            </w:r>
                            <w:r w:rsidR="006821C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4F1F5C3" w14:textId="6B5218ED" w:rsidR="002E64DF" w:rsidRDefault="002E64DF" w:rsidP="006821C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61F0E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3 </w:t>
                            </w:r>
                            <w:r w:rsidR="006821C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R</w:t>
                            </w:r>
                            <w:r w:rsidRPr="00861F0E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entada y </w:t>
                            </w:r>
                            <w:proofErr w:type="gramStart"/>
                            <w:r w:rsidRPr="00861F0E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se  paga</w:t>
                            </w:r>
                            <w:proofErr w:type="gramEnd"/>
                            <w:r w:rsidR="006821C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861F0E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mensual</w:t>
                            </w:r>
                            <w:r w:rsidR="006821C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="006821C3" w:rsidRPr="006821C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La vivienda que habita tu familia es Renta mensual</w:t>
                            </w:r>
                            <w:r w:rsidR="006821C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16DEF91" w14:textId="2FA6A606" w:rsidR="002E64DF" w:rsidRDefault="006821C3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="002E191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Asentamiento</w:t>
                            </w:r>
                            <w:proofErr w:type="gramEnd"/>
                            <w:r w:rsidR="002E191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irregular o informal</w:t>
                            </w:r>
                            <w:r w:rsidR="002E64D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1084CD2" w14:textId="1C14D1FA" w:rsidR="006821C3" w:rsidRDefault="006821C3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Otro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Pr="006821C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La vivienda que habita tu familia es Otro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5C81293" w14:textId="77777777" w:rsidR="002E191C" w:rsidRDefault="002E191C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84B5D2C" w14:textId="54841342" w:rsidR="002E191C" w:rsidRDefault="006A74C5" w:rsidP="002E191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A74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¿Ha recibido la visita del municipio para ofrecerle reubicarlo en otro lugar? </w:t>
                            </w:r>
                            <w:r w:rsidR="002E191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Pr="006A74C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¿Ha recibido la visita del municipio para ofrecerle reubicarlo en otro lugar? Si o no</w:t>
                            </w:r>
                            <w:r w:rsidR="002E191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9E3A989" w14:textId="3AED3011" w:rsidR="006A74C5" w:rsidRPr="006A74C5" w:rsidRDefault="006A74C5" w:rsidP="006A74C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Sólo si responde Asentamiento irregular o informal</w:t>
                            </w:r>
                          </w:p>
                          <w:p w14:paraId="77513F51" w14:textId="77777777" w:rsidR="006A74C5" w:rsidRDefault="006A74C5" w:rsidP="006A74C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02F6EB6F" w14:textId="51C63031" w:rsidR="006A74C5" w:rsidRDefault="006A74C5" w:rsidP="006A74C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A74C5">
                              <w:t xml:space="preserve"> </w:t>
                            </w:r>
                            <w:r w:rsidRPr="006A74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¿Le indicaron a qué sitio los reubicarían?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Pr="006A74C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¿Le indicaron a qué sitio los reubicarían? Si o 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5B2AF1B" w14:textId="77777777" w:rsidR="006A74C5" w:rsidRPr="006A74C5" w:rsidRDefault="006A74C5" w:rsidP="006A74C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Sólo si responde Asentamiento irregular o informal</w:t>
                            </w:r>
                          </w:p>
                          <w:p w14:paraId="078E409B" w14:textId="77777777" w:rsidR="006A74C5" w:rsidRDefault="006A74C5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18C4A39" w14:textId="644F99AE" w:rsidR="002E64DF" w:rsidRDefault="002E64DF" w:rsidP="002E64D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En </w:t>
                            </w:r>
                            <w:proofErr w:type="gramStart"/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caso  de</w:t>
                            </w:r>
                            <w:proofErr w:type="gramEnd"/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ser  propia, ¿De qué forma fue adquirida?</w:t>
                            </w:r>
                            <w:r w:rsidR="00517F08"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517F0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517F08" w:rsidRPr="006821C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En caso de ser vivienda propia ¿De </w:t>
                            </w:r>
                            <w:proofErr w:type="spellStart"/>
                            <w:r w:rsidR="00517F08" w:rsidRPr="006821C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que</w:t>
                            </w:r>
                            <w:proofErr w:type="spellEnd"/>
                            <w:r w:rsidR="00517F08" w:rsidRPr="006821C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forma fue adquirida? Opciones</w:t>
                            </w:r>
                            <w:r w:rsidR="00517F0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4E081731" w14:textId="77777777" w:rsidR="002E64DF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Herencia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276E8C44" w14:textId="77777777" w:rsidR="002E64DF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Pago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contado</w:t>
                            </w:r>
                          </w:p>
                          <w:p w14:paraId="3E7AB45D" w14:textId="77777777" w:rsidR="00517F08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3  Pagándola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:    </w:t>
                            </w:r>
                          </w:p>
                          <w:p w14:paraId="2D6017E0" w14:textId="6AF4AC62" w:rsidR="00517F08" w:rsidRDefault="002E64DF" w:rsidP="00517F08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Monto mensual</w:t>
                            </w:r>
                            <w:r w:rsidR="00517F0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="00517F08" w:rsidRPr="00517F0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En caso de ser vivienda propia ¿De </w:t>
                            </w:r>
                            <w:proofErr w:type="spellStart"/>
                            <w:r w:rsidR="00517F08" w:rsidRPr="00517F0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que</w:t>
                            </w:r>
                            <w:proofErr w:type="spellEnd"/>
                            <w:r w:rsidR="00517F08" w:rsidRPr="00517F0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forma fue adquirida? Monto mensual</w:t>
                            </w:r>
                            <w:r w:rsidR="00517F0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7D95714" w14:textId="0F5BC891" w:rsidR="00517F08" w:rsidRDefault="002E64DF" w:rsidP="00517F08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¿A quién?</w:t>
                            </w:r>
                            <w:r w:rsidR="00517F0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="00517F08" w:rsidRPr="00517F0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En caso de ser vivienda propia ¿De </w:t>
                            </w:r>
                            <w:proofErr w:type="spellStart"/>
                            <w:r w:rsidR="00517F08" w:rsidRPr="00517F0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que</w:t>
                            </w:r>
                            <w:proofErr w:type="spellEnd"/>
                            <w:r w:rsidR="00517F08" w:rsidRPr="00517F0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forma fue adquirida? A quien</w:t>
                            </w:r>
                            <w:r w:rsidR="00517F0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707E1E5" w14:textId="17EE826B" w:rsidR="002E64DF" w:rsidRDefault="002E64DF" w:rsidP="00517F0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4  No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es propia</w:t>
                            </w:r>
                          </w:p>
                          <w:p w14:paraId="44B2D122" w14:textId="77777777" w:rsidR="00517F08" w:rsidRDefault="00517F08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03E489CB" w14:textId="6B2A0149" w:rsidR="002E64DF" w:rsidRDefault="002E64DF" w:rsidP="002E64D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821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¿Con qué servicios cuenta su vivienda?</w:t>
                            </w:r>
                            <w:r w:rsidR="006821C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186E7BE" w14:textId="77777777" w:rsidR="002E64DF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televisión de paga (cable o satelital) </w:t>
                            </w:r>
                          </w:p>
                          <w:p w14:paraId="5F754A4D" w14:textId="77777777" w:rsidR="002E64DF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internet </w:t>
                            </w:r>
                          </w:p>
                          <w:p w14:paraId="31B04391" w14:textId="77777777" w:rsidR="002E64DF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3 servicio telefónico celular </w:t>
                            </w:r>
                          </w:p>
                          <w:p w14:paraId="521CD21D" w14:textId="77777777" w:rsidR="002E64DF" w:rsidRDefault="002E64DF" w:rsidP="002E64D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4  energía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eléctrica </w:t>
                            </w:r>
                          </w:p>
                          <w:p w14:paraId="2B05ADF8" w14:textId="42F477FA" w:rsidR="00DC2DE2" w:rsidRPr="006A74C5" w:rsidRDefault="002E64DF" w:rsidP="006A74C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5 agua </w:t>
                            </w:r>
                          </w:p>
                          <w:p w14:paraId="13EFC8EE" w14:textId="4B223831" w:rsidR="00DC2DE2" w:rsidRDefault="00DC2DE2" w:rsidP="007A7B7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¿Con qué servicios cuenta su vivienda?</w:t>
                            </w:r>
                            <w:r w:rsidR="00517F08"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517F0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517F08" w:rsidRPr="00517F0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¿Con qué servicios cuenta su vivienda?</w:t>
                            </w:r>
                            <w:r w:rsidR="00517F0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0FC1106" w14:textId="77777777" w:rsidR="00DC2DE2" w:rsidRDefault="00DC2DE2" w:rsidP="007A7B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televisión de paga (cable o satelital) </w:t>
                            </w:r>
                          </w:p>
                          <w:p w14:paraId="112606B9" w14:textId="77777777" w:rsidR="00DC2DE2" w:rsidRDefault="00DC2DE2" w:rsidP="007A7B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internet </w:t>
                            </w:r>
                          </w:p>
                          <w:p w14:paraId="7ADC9E47" w14:textId="77777777" w:rsidR="00DC2DE2" w:rsidRDefault="00DC2DE2" w:rsidP="007A7B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3 servicio telefónico celular </w:t>
                            </w:r>
                          </w:p>
                          <w:p w14:paraId="7CB0F709" w14:textId="451C3092" w:rsidR="00DC2DE2" w:rsidRDefault="000F029B" w:rsidP="007A7B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4 energía</w:t>
                            </w:r>
                            <w:r w:rsidR="00DC2DE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eléctrica </w:t>
                            </w:r>
                          </w:p>
                          <w:p w14:paraId="57A489A5" w14:textId="37AB8225" w:rsidR="00517F08" w:rsidRDefault="00DC2DE2" w:rsidP="006A74C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5 agua </w:t>
                            </w:r>
                          </w:p>
                          <w:p w14:paraId="5E41582E" w14:textId="468318AD" w:rsidR="00517F08" w:rsidRDefault="00517F08" w:rsidP="00517F0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¿Cuántas inundaciones ha sufrido al vivir en esta localidad?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517F0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¿Cuántas inundaciones ha sufrido al vivir en esta localidad?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D8A246F" w14:textId="1F7182D3" w:rsidR="00517F08" w:rsidRDefault="00517F08" w:rsidP="007A7B7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3A8A98D" w14:textId="77777777" w:rsidR="003A6587" w:rsidRDefault="00517F08" w:rsidP="00517F0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¿En caso de haber sufrido una inundación qué hizo al respecto?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0F029B" w:rsidRPr="000F029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En caso de haber sufrido una inundación qué hizo al respecto Opciones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 w:rsidR="000F029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F012F47" w14:textId="5068937F" w:rsidR="000F029B" w:rsidRPr="003A6587" w:rsidRDefault="000F029B" w:rsidP="003A658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A6587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Sólo si ha sufrido inundaciones</w:t>
                            </w:r>
                          </w:p>
                          <w:p w14:paraId="60B49172" w14:textId="066AFE02" w:rsidR="00517F08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Dejé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mi casa y fui al refugio</w:t>
                            </w:r>
                          </w:p>
                          <w:p w14:paraId="4AC8C852" w14:textId="77777777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Dejé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mi casa y fui a la casa de un familiar o amigo</w:t>
                            </w:r>
                          </w:p>
                          <w:p w14:paraId="61437CE1" w14:textId="77777777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Aquí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nos quedamos</w:t>
                            </w:r>
                          </w:p>
                          <w:p w14:paraId="2CD0F662" w14:textId="77777777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Vinieron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las autoridades a desalojar pero decidimos quedarnos</w:t>
                            </w:r>
                          </w:p>
                          <w:p w14:paraId="01EE265E" w14:textId="233170EF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5 </w:t>
                            </w:r>
                            <w:proofErr w:type="gramStart"/>
                            <w:r w:rsidRPr="002E191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Otro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19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="002E191C" w:rsidRPr="002E191C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En caso de haber sufrido una inundación qué hizo al respecto Otro</w:t>
                            </w:r>
                            <w:r w:rsidR="002E19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59B0" id="Cuadro de texto 19" o:spid="_x0000_s1042" type="#_x0000_t202" style="position:absolute;margin-left:71.45pt;margin-top:64.65pt;width:475.65pt;height:7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" fillcolor="white [3201]" stroked="f" strokeweight=".5pt">
                <v:textbox>
                  <w:txbxContent>
                    <w:p w14:paraId="61CFF794" w14:textId="6684D45D" w:rsidR="00DC2DE2" w:rsidRDefault="00F121B4" w:rsidP="007A7B77">
                      <w:pPr>
                        <w:pStyle w:val="Ttulo3"/>
                        <w:rPr>
                          <w:lang w:val="es-MX" w:bidi="es-ES"/>
                        </w:rPr>
                      </w:pPr>
                      <w:r>
                        <w:rPr>
                          <w:lang w:val="es-MX" w:bidi="es-ES"/>
                        </w:rPr>
                        <w:t xml:space="preserve">2. </w:t>
                      </w:r>
                      <w:r w:rsidR="00DC2DE2">
                        <w:rPr>
                          <w:lang w:val="es-MX" w:bidi="es-ES"/>
                        </w:rPr>
                        <w:t>Preguntas del instrumento</w:t>
                      </w:r>
                    </w:p>
                    <w:p w14:paraId="0259C48F" w14:textId="77777777" w:rsidR="00DC2DE2" w:rsidRDefault="00DC2DE2" w:rsidP="007A7B77">
                      <w:pPr>
                        <w:pStyle w:val="Ttulo3"/>
                        <w:rPr>
                          <w:lang w:val="es-MX" w:bidi="es-ES"/>
                        </w:rPr>
                      </w:pPr>
                    </w:p>
                    <w:p w14:paraId="48D6429E" w14:textId="77777777" w:rsidR="00DC2DE2" w:rsidRDefault="00DC2DE2" w:rsidP="007A7B77">
                      <w:pPr>
                        <w:pStyle w:val="Ttulo3"/>
                        <w:jc w:val="both"/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</w:pPr>
                      <w:r w:rsidRPr="00747D40"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E</w:t>
                      </w: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</w:r>
                    </w:p>
                    <w:p w14:paraId="6AB90C88" w14:textId="39FD5777" w:rsidR="002E64DF" w:rsidRDefault="00DC2DE2" w:rsidP="002E64DF">
                      <w:pPr>
                        <w:pStyle w:val="Ttulo3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58229D77" w14:textId="77777777" w:rsidR="002E64DF" w:rsidRDefault="002E64DF" w:rsidP="002E64D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VIVIENDA</w:t>
                      </w:r>
                    </w:p>
                    <w:p w14:paraId="42FFB2D3" w14:textId="6AEC85E9" w:rsidR="002E64DF" w:rsidRDefault="002E64DF" w:rsidP="002E64D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61F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La vivienda que habita tu familia es</w:t>
                      </w:r>
                      <w:r w:rsidR="00861F0E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="00861F0E" w:rsidRPr="00861F0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La vivienda que habita tu familia es Opciones</w:t>
                      </w:r>
                      <w:r w:rsidR="00861F0E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667C2543" w14:textId="77777777" w:rsidR="002E64DF" w:rsidRDefault="002E64DF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 Propia.   </w:t>
                      </w:r>
                    </w:p>
                    <w:p w14:paraId="43AE68A9" w14:textId="4B9AF1D8" w:rsidR="002E64DF" w:rsidRPr="006821C3" w:rsidRDefault="002E64DF" w:rsidP="006821C3">
                      <w:pPr>
                        <w:spacing w:after="0"/>
                        <w:jc w:val="both"/>
                        <w:rPr>
                          <w:rFonts w:ascii="Calibri" w:eastAsia="Times New Roman" w:hAnsi="Calibri" w:cs="Times New Roman"/>
                          <w:color w:val="000000"/>
                          <w:lang w:val="es-MX" w:eastAsia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2 </w:t>
                      </w:r>
                      <w:r w:rsidR="006821C3" w:rsidRPr="006821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</w:t>
                      </w:r>
                      <w:r w:rsidRPr="006821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restada por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821C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6821C3" w:rsidRPr="006821C3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>La vivienda que habita tu familia es Prestado por</w:t>
                      </w:r>
                      <w:r w:rsidR="006821C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14F1F5C3" w14:textId="6B5218ED" w:rsidR="002E64DF" w:rsidRDefault="002E64DF" w:rsidP="006821C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61F0E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3 </w:t>
                      </w:r>
                      <w:r w:rsidR="006821C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R</w:t>
                      </w:r>
                      <w:r w:rsidRPr="00861F0E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entada y se  paga</w:t>
                      </w:r>
                      <w:r w:rsidR="006821C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861F0E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mensual</w:t>
                      </w:r>
                      <w:r w:rsidR="006821C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="006821C3" w:rsidRPr="006821C3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La vivienda que habita tu familia es Renta mensual</w:t>
                      </w:r>
                      <w:r w:rsidR="006821C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216DEF91" w14:textId="2FA6A606" w:rsidR="002E64DF" w:rsidRDefault="006821C3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E191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Asentamiento irregular o informal</w:t>
                      </w:r>
                      <w:r w:rsidR="002E64D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11084CD2" w14:textId="1C14D1FA" w:rsidR="006821C3" w:rsidRDefault="006821C3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5 Otro (</w:t>
                      </w:r>
                      <w:r w:rsidRPr="006821C3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La vivienda que habita tu familia es Otro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65C81293" w14:textId="77777777" w:rsidR="002E191C" w:rsidRDefault="002E191C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84B5D2C" w14:textId="54841342" w:rsidR="002E191C" w:rsidRDefault="006A74C5" w:rsidP="002E191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A74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¿Ha recibido la visita del municipio para ofrecerle reubicarlo en otro lugar? </w:t>
                      </w:r>
                      <w:r w:rsidR="002E191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Pr="006A74C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¿Ha recibido la visita del municipio para ofrecerle reubicarlo en otro lugar? Si o no</w:t>
                      </w:r>
                      <w:r w:rsidR="002E191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69E3A989" w14:textId="3AED3011" w:rsidR="006A74C5" w:rsidRPr="006A74C5" w:rsidRDefault="006A74C5" w:rsidP="006A74C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Sólo si responde Asentamiento irregular o informal</w:t>
                      </w:r>
                    </w:p>
                    <w:p w14:paraId="77513F51" w14:textId="77777777" w:rsidR="006A74C5" w:rsidRDefault="006A74C5" w:rsidP="006A74C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02F6EB6F" w14:textId="51C63031" w:rsidR="006A74C5" w:rsidRDefault="006A74C5" w:rsidP="006A74C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A74C5">
                        <w:t xml:space="preserve"> </w:t>
                      </w:r>
                      <w:r w:rsidRPr="006A74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¿Le indicaron a qué sitio los reubicarían?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Pr="006A74C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¿Le indicaron a qué sitio los reubicarían? Si o no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55B2AF1B" w14:textId="77777777" w:rsidR="006A74C5" w:rsidRPr="006A74C5" w:rsidRDefault="006A74C5" w:rsidP="006A74C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Sólo si responde Asentamiento irregular o informal</w:t>
                      </w:r>
                    </w:p>
                    <w:p w14:paraId="078E409B" w14:textId="77777777" w:rsidR="006A74C5" w:rsidRDefault="006A74C5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118C4A39" w14:textId="644F99AE" w:rsidR="002E64DF" w:rsidRDefault="002E64DF" w:rsidP="002E64D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En caso  de ser  propia, ¿De qué forma fue adquirida?</w:t>
                      </w:r>
                      <w:r w:rsidR="00517F08"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517F0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517F08" w:rsidRPr="006821C3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En caso de ser vivienda propia ¿De </w:t>
                      </w:r>
                      <w:proofErr w:type="spellStart"/>
                      <w:r w:rsidR="00517F08" w:rsidRPr="006821C3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que</w:t>
                      </w:r>
                      <w:proofErr w:type="spellEnd"/>
                      <w:r w:rsidR="00517F08" w:rsidRPr="006821C3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 forma fue adquirida? Opciones</w:t>
                      </w:r>
                      <w:r w:rsidR="00517F0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4E081731" w14:textId="77777777" w:rsidR="002E64DF" w:rsidRDefault="002E64DF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 Herencia   </w:t>
                      </w:r>
                    </w:p>
                    <w:p w14:paraId="276E8C44" w14:textId="77777777" w:rsidR="002E64DF" w:rsidRDefault="002E64DF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2 Pago de contado</w:t>
                      </w:r>
                    </w:p>
                    <w:p w14:paraId="3E7AB45D" w14:textId="77777777" w:rsidR="00517F08" w:rsidRDefault="002E64DF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3  Pagándola:    </w:t>
                      </w:r>
                    </w:p>
                    <w:p w14:paraId="2D6017E0" w14:textId="6AF4AC62" w:rsidR="00517F08" w:rsidRDefault="002E64DF" w:rsidP="00517F08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Monto mensual</w:t>
                      </w:r>
                      <w:r w:rsidR="00517F0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="00517F08" w:rsidRPr="00517F0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En caso de ser vivienda propia ¿De </w:t>
                      </w:r>
                      <w:proofErr w:type="spellStart"/>
                      <w:r w:rsidR="00517F08" w:rsidRPr="00517F0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que</w:t>
                      </w:r>
                      <w:proofErr w:type="spellEnd"/>
                      <w:r w:rsidR="00517F08" w:rsidRPr="00517F0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 forma fue adquirida? Monto mensual</w:t>
                      </w:r>
                      <w:r w:rsidR="00517F0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67D95714" w14:textId="0F5BC891" w:rsidR="00517F08" w:rsidRDefault="002E64DF" w:rsidP="00517F08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¿A quién?</w:t>
                      </w:r>
                      <w:r w:rsidR="00517F0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="00517F08" w:rsidRPr="00517F0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En caso de ser vivienda propia ¿De </w:t>
                      </w:r>
                      <w:proofErr w:type="spellStart"/>
                      <w:r w:rsidR="00517F08" w:rsidRPr="00517F0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que</w:t>
                      </w:r>
                      <w:proofErr w:type="spellEnd"/>
                      <w:r w:rsidR="00517F08" w:rsidRPr="00517F0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 forma fue adquirida? A quien</w:t>
                      </w:r>
                      <w:r w:rsidR="00517F0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5707E1E5" w14:textId="17EE826B" w:rsidR="002E64DF" w:rsidRDefault="002E64DF" w:rsidP="00517F08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4  No es propia</w:t>
                      </w:r>
                    </w:p>
                    <w:p w14:paraId="44B2D122" w14:textId="77777777" w:rsidR="00517F08" w:rsidRDefault="00517F08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03E489CB" w14:textId="6B2A0149" w:rsidR="002E64DF" w:rsidRDefault="002E64DF" w:rsidP="002E64D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821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¿Con qué servicios cuenta su vivienda?</w:t>
                      </w:r>
                      <w:r w:rsidR="006821C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7186E7BE" w14:textId="77777777" w:rsidR="002E64DF" w:rsidRDefault="002E64DF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 televisión de paga (cable o satelital) </w:t>
                      </w:r>
                    </w:p>
                    <w:p w14:paraId="5F754A4D" w14:textId="77777777" w:rsidR="002E64DF" w:rsidRDefault="002E64DF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2 internet </w:t>
                      </w:r>
                    </w:p>
                    <w:p w14:paraId="31B04391" w14:textId="77777777" w:rsidR="002E64DF" w:rsidRDefault="002E64DF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3 servicio telefónico celular </w:t>
                      </w:r>
                    </w:p>
                    <w:p w14:paraId="521CD21D" w14:textId="77777777" w:rsidR="002E64DF" w:rsidRDefault="002E64DF" w:rsidP="002E64D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4  energía eléctrica </w:t>
                      </w:r>
                    </w:p>
                    <w:p w14:paraId="2B05ADF8" w14:textId="42F477FA" w:rsidR="00DC2DE2" w:rsidRPr="006A74C5" w:rsidRDefault="002E64DF" w:rsidP="006A74C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5 agua </w:t>
                      </w:r>
                    </w:p>
                    <w:p w14:paraId="13EFC8EE" w14:textId="4B223831" w:rsidR="00DC2DE2" w:rsidRDefault="00DC2DE2" w:rsidP="007A7B7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¿Con qué servicios cuenta su vivienda?</w:t>
                      </w:r>
                      <w:r w:rsidR="00517F08"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517F0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517F08" w:rsidRPr="00517F0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¿Con qué servicios cuenta su vivienda?</w:t>
                      </w:r>
                      <w:r w:rsidR="00517F0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70FC1106" w14:textId="77777777" w:rsidR="00DC2DE2" w:rsidRDefault="00DC2DE2" w:rsidP="007A7B7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 televisión de paga (cable o satelital) </w:t>
                      </w:r>
                    </w:p>
                    <w:p w14:paraId="112606B9" w14:textId="77777777" w:rsidR="00DC2DE2" w:rsidRDefault="00DC2DE2" w:rsidP="007A7B7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2 internet </w:t>
                      </w:r>
                    </w:p>
                    <w:p w14:paraId="7ADC9E47" w14:textId="77777777" w:rsidR="00DC2DE2" w:rsidRDefault="00DC2DE2" w:rsidP="007A7B7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3 servicio telefónico celular </w:t>
                      </w:r>
                    </w:p>
                    <w:p w14:paraId="7CB0F709" w14:textId="451C3092" w:rsidR="00DC2DE2" w:rsidRDefault="000F029B" w:rsidP="007A7B7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4 energía</w:t>
                      </w:r>
                      <w:r w:rsidR="00DC2DE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eléctrica </w:t>
                      </w:r>
                    </w:p>
                    <w:p w14:paraId="57A489A5" w14:textId="37AB8225" w:rsidR="00517F08" w:rsidRDefault="00DC2DE2" w:rsidP="006A74C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5 agua </w:t>
                      </w:r>
                    </w:p>
                    <w:p w14:paraId="5E41582E" w14:textId="468318AD" w:rsidR="00517F08" w:rsidRDefault="00517F08" w:rsidP="00517F0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¿Cuántas inundaciones ha sufrido al vivir en esta localidad?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517F0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¿Cuántas inundaciones ha sufrido al vivir en esta localidad?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1D8A246F" w14:textId="1F7182D3" w:rsidR="00517F08" w:rsidRDefault="00517F08" w:rsidP="007A7B7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3A8A98D" w14:textId="77777777" w:rsidR="003A6587" w:rsidRDefault="00517F08" w:rsidP="00517F0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¿En caso de haber sufrido una inundación qué hizo al respecto?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0F029B" w:rsidRPr="000F029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En caso de haber sufrido una inundación qué hizo al respecto Opciones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="000F029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2F012F47" w14:textId="5068937F" w:rsidR="000F029B" w:rsidRPr="003A6587" w:rsidRDefault="000F029B" w:rsidP="003A658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A6587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Sólo si ha sufrido inundaciones</w:t>
                      </w:r>
                    </w:p>
                    <w:p w14:paraId="60B49172" w14:textId="066AFE02" w:rsidR="00517F08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 Dejé mi casa y fui al refugio</w:t>
                      </w:r>
                    </w:p>
                    <w:p w14:paraId="4AC8C852" w14:textId="77777777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 Dejé mi casa y fui a la casa de un familiar o amigo</w:t>
                      </w:r>
                    </w:p>
                    <w:p w14:paraId="61437CE1" w14:textId="77777777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 Aquí nos quedamos</w:t>
                      </w:r>
                    </w:p>
                    <w:p w14:paraId="2CD0F662" w14:textId="77777777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 Vinieron las autoridades a desalojar pero decidimos quedarnos</w:t>
                      </w:r>
                    </w:p>
                    <w:p w14:paraId="01EE265E" w14:textId="233170EF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5 </w:t>
                      </w:r>
                      <w:r w:rsidRPr="002E191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Otro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2E191C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 w:rsidR="002E191C" w:rsidRPr="002E191C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En caso de haber sufrido una inundación qué hizo al respecto Otro</w:t>
                      </w:r>
                      <w:r w:rsidR="002E191C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63FC2F" w14:textId="78452B08" w:rsidR="00A45AF3" w:rsidRDefault="00A45AF3"/>
    <w:p w14:paraId="6C43EAD8" w14:textId="49408FC9" w:rsidR="00A45AF3" w:rsidRDefault="00A45AF3"/>
    <w:p w14:paraId="71207E70" w14:textId="1D7D523B" w:rsidR="00A45AF3" w:rsidRDefault="00A45AF3"/>
    <w:p w14:paraId="2E59DF45" w14:textId="49029299" w:rsidR="00A45AF3" w:rsidRDefault="00A45AF3"/>
    <w:p w14:paraId="7F8DE3E0" w14:textId="5AD268D4" w:rsidR="00A45AF3" w:rsidRDefault="00A45AF3"/>
    <w:p w14:paraId="2A6C321A" w14:textId="5D90875B" w:rsidR="00A45AF3" w:rsidRDefault="00A45AF3"/>
    <w:p w14:paraId="6628C372" w14:textId="1033F1C0" w:rsidR="00A45AF3" w:rsidRDefault="00A45AF3"/>
    <w:p w14:paraId="366633C3" w14:textId="1112E243" w:rsidR="00A45AF3" w:rsidRDefault="00A45AF3"/>
    <w:p w14:paraId="6FDAF00D" w14:textId="3D381C2F" w:rsidR="00A45AF3" w:rsidRDefault="00A45AF3"/>
    <w:p w14:paraId="2C9DFB7C" w14:textId="43C597AB" w:rsidR="00A45AF3" w:rsidRDefault="00A45AF3"/>
    <w:p w14:paraId="0E5849E0" w14:textId="6C16C62D" w:rsidR="00A45AF3" w:rsidRDefault="00A45AF3"/>
    <w:p w14:paraId="40BDA834" w14:textId="46EAB678" w:rsidR="00A45AF3" w:rsidRDefault="00A45AF3"/>
    <w:p w14:paraId="356702CB" w14:textId="4BE3007C" w:rsidR="00A45AF3" w:rsidRDefault="00A45AF3"/>
    <w:p w14:paraId="5E966D9C" w14:textId="4BF7EE56" w:rsidR="00A45AF3" w:rsidRDefault="00A45AF3"/>
    <w:p w14:paraId="017F2BF8" w14:textId="06C66A97" w:rsidR="00A45AF3" w:rsidRDefault="00A45AF3"/>
    <w:p w14:paraId="04F3DDC1" w14:textId="1A8EEB40" w:rsidR="00A45AF3" w:rsidRDefault="00A45AF3"/>
    <w:p w14:paraId="77E3C5EF" w14:textId="782D558C" w:rsidR="00A45AF3" w:rsidRDefault="00A45AF3"/>
    <w:p w14:paraId="7E37DDDB" w14:textId="40472075" w:rsidR="00A45AF3" w:rsidRDefault="00A45AF3"/>
    <w:p w14:paraId="03B4F2C3" w14:textId="4FD1D68A" w:rsidR="00A45AF3" w:rsidRDefault="00A45AF3"/>
    <w:p w14:paraId="402052B6" w14:textId="3311DD25" w:rsidR="00A45AF3" w:rsidRDefault="00A45AF3"/>
    <w:p w14:paraId="4F5DA3CA" w14:textId="566163EF" w:rsidR="00A45AF3" w:rsidRDefault="00A45AF3"/>
    <w:p w14:paraId="7143A2B6" w14:textId="4AC6069E" w:rsidR="00A45AF3" w:rsidRDefault="00A45AF3"/>
    <w:p w14:paraId="29F8C7D2" w14:textId="481696C2" w:rsidR="00A45AF3" w:rsidRDefault="00A45AF3"/>
    <w:p w14:paraId="25A277A8" w14:textId="64D52013" w:rsidR="00A45AF3" w:rsidRDefault="00A45AF3"/>
    <w:p w14:paraId="5F3C7402" w14:textId="2D3B5B47" w:rsidR="00A45AF3" w:rsidRDefault="00A45AF3"/>
    <w:p w14:paraId="59297182" w14:textId="25F46357" w:rsidR="00A45AF3" w:rsidRDefault="00A45AF3"/>
    <w:p w14:paraId="2B93D5A7" w14:textId="6178215C" w:rsidR="00A45AF3" w:rsidRDefault="00A45AF3"/>
    <w:p w14:paraId="58A4C161" w14:textId="439B82DA" w:rsidR="00A45AF3" w:rsidRDefault="00A45AF3"/>
    <w:p w14:paraId="3FF7AC27" w14:textId="1B942E89" w:rsidR="00A45AF3" w:rsidRDefault="00A45AF3"/>
    <w:p w14:paraId="1EC9F37F" w14:textId="448F0BAE" w:rsidR="00A45AF3" w:rsidRDefault="00A45AF3"/>
    <w:p w14:paraId="11C517D0" w14:textId="1EEE9F7C" w:rsidR="00CC46E1" w:rsidRDefault="00CC46E1" w:rsidP="00CC46E1">
      <w:pPr>
        <w:jc w:val="right"/>
      </w:pPr>
      <w:r>
        <w:rPr>
          <w:noProof/>
          <w:lang w:bidi="es-ES"/>
        </w:rPr>
        <w:t>Página 7</w:t>
      </w:r>
    </w:p>
    <w:p w14:paraId="3EBFE30F" w14:textId="62768FE9" w:rsidR="00A45AF3" w:rsidRDefault="00A45AF3"/>
    <w:p w14:paraId="797BD933" w14:textId="1F486786" w:rsidR="00A45AF3" w:rsidRDefault="00A45AF3"/>
    <w:p w14:paraId="37B84C08" w14:textId="3449AC45" w:rsidR="00A45AF3" w:rsidRDefault="00A45AF3"/>
    <w:p w14:paraId="096292FC" w14:textId="25AD7EB4" w:rsidR="00A45AF3" w:rsidRDefault="00A45AF3"/>
    <w:p w14:paraId="0BE278DD" w14:textId="0A4375FA" w:rsidR="00A45AF3" w:rsidRDefault="00A45AF3"/>
    <w:p w14:paraId="5911BA6E" w14:textId="1829FA29" w:rsidR="00A45AF3" w:rsidRDefault="00A45AF3"/>
    <w:p w14:paraId="1D6EB576" w14:textId="3B343D0B" w:rsidR="00A45AF3" w:rsidRDefault="00A45AF3"/>
    <w:p w14:paraId="5E16AC48" w14:textId="601E7639" w:rsidR="00A45AF3" w:rsidRDefault="00A45AF3"/>
    <w:p w14:paraId="669621DE" w14:textId="0BAA5AE7" w:rsidR="00A45AF3" w:rsidRDefault="00DC450C">
      <w:r w:rsidRPr="000B450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64CC7" wp14:editId="638B3AD2">
                <wp:simplePos x="0" y="0"/>
                <wp:positionH relativeFrom="column">
                  <wp:posOffset>907200</wp:posOffset>
                </wp:positionH>
                <wp:positionV relativeFrom="page">
                  <wp:posOffset>820801</wp:posOffset>
                </wp:positionV>
                <wp:extent cx="6040755" cy="5097600"/>
                <wp:effectExtent l="0" t="0" r="0" b="825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755" cy="509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68817" w14:textId="1969FF6A" w:rsidR="000F029B" w:rsidRDefault="00F121B4" w:rsidP="000F029B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 xml:space="preserve">2. </w:t>
                            </w:r>
                            <w:r w:rsidR="000F029B">
                              <w:rPr>
                                <w:lang w:val="es-MX" w:bidi="es-ES"/>
                              </w:rPr>
                              <w:t>Preguntas del instrumento</w:t>
                            </w:r>
                          </w:p>
                          <w:p w14:paraId="41BFB6BE" w14:textId="77777777" w:rsidR="000F029B" w:rsidRDefault="000F029B" w:rsidP="000F029B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</w:p>
                          <w:p w14:paraId="72D26F70" w14:textId="77777777" w:rsidR="000F029B" w:rsidRDefault="000F029B" w:rsidP="000F029B">
                            <w:pPr>
                              <w:pStyle w:val="Ttulo3"/>
                              <w:jc w:val="both"/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47D40"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      </w:r>
                          </w:p>
                          <w:p w14:paraId="310B778C" w14:textId="180B6377" w:rsidR="000F029B" w:rsidRPr="000F029B" w:rsidRDefault="000F029B" w:rsidP="000F029B">
                            <w:pPr>
                              <w:pStyle w:val="Ttulo3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</w:p>
                          <w:p w14:paraId="1FF603F0" w14:textId="0EE8E6BF" w:rsidR="000F029B" w:rsidRDefault="000F029B" w:rsidP="000F02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 pesar de </w:t>
                            </w:r>
                            <w:r w:rsidR="003A658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la inundación usted decidió quedarse a vivir aquí por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="002E191C" w:rsidRPr="002E191C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 pesar de la inundación usted decidió quedarse a vivir aquí </w:t>
                            </w:r>
                            <w:proofErr w:type="gramStart"/>
                            <w:r w:rsidR="002E191C" w:rsidRPr="002E191C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por  Opciones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F24461C" w14:textId="6933F142" w:rsidR="003A6587" w:rsidRPr="003A6587" w:rsidRDefault="003A6587" w:rsidP="003A658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Sólo si ha sufrido inundaciones</w:t>
                            </w:r>
                          </w:p>
                          <w:p w14:paraId="3C01CC01" w14:textId="68F12224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</w:t>
                            </w:r>
                            <w:proofErr w:type="gramStart"/>
                            <w:r w:rsidR="003A6587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No</w:t>
                            </w:r>
                            <w:proofErr w:type="gramEnd"/>
                            <w:r w:rsidR="003A6587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tengo alternativa de vivienda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2BFC1696" w14:textId="1CC81457" w:rsidR="000F029B" w:rsidRPr="003A6587" w:rsidRDefault="000F029B" w:rsidP="000F029B">
                            <w:pPr>
                              <w:spacing w:after="0"/>
                              <w:jc w:val="both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s-MX" w:eastAsia="es-MX"/>
                              </w:rPr>
                            </w:pPr>
                            <w:r w:rsidRPr="003A6587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</w:t>
                            </w:r>
                            <w:proofErr w:type="gramStart"/>
                            <w:r w:rsidR="003A6587" w:rsidRPr="003A6587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Me</w:t>
                            </w:r>
                            <w:proofErr w:type="gramEnd"/>
                            <w:r w:rsidR="003A6587" w:rsidRPr="003A6587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agrada el lugar</w:t>
                            </w:r>
                          </w:p>
                          <w:p w14:paraId="5FA2E968" w14:textId="36DBD459" w:rsidR="000F029B" w:rsidRDefault="000F029B" w:rsidP="003A658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61F0E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3 </w:t>
                            </w:r>
                            <w:proofErr w:type="gramStart"/>
                            <w:r w:rsidR="003A6587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Estoy</w:t>
                            </w:r>
                            <w:proofErr w:type="gramEnd"/>
                            <w:r w:rsidR="003A6587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esperando un crédito y mientras aquí me quedo</w:t>
                            </w:r>
                          </w:p>
                          <w:p w14:paraId="2A6E2530" w14:textId="0A119C5D" w:rsidR="003A6587" w:rsidRDefault="003A6587" w:rsidP="003A658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4 La ubicación del trabajo 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escuela  nos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queda más cerca</w:t>
                            </w:r>
                          </w:p>
                          <w:p w14:paraId="60A848E4" w14:textId="509FA6DE" w:rsidR="003A6587" w:rsidRDefault="003A6587" w:rsidP="003A658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dispongo de un trabajo que me permita acceder a un crédito para vivienda</w:t>
                            </w:r>
                          </w:p>
                          <w:p w14:paraId="17D163B9" w14:textId="28EDB573" w:rsidR="003A6587" w:rsidRDefault="003A6587" w:rsidP="003A658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6 </w:t>
                            </w:r>
                            <w:r w:rsidRPr="002E191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Otro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E191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2E191C" w:rsidRPr="002E191C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 pesar de la inundación usted decidió quedarse a vivir aquí </w:t>
                            </w:r>
                            <w:proofErr w:type="gramStart"/>
                            <w:r w:rsidR="002E191C" w:rsidRPr="002E191C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por  Opciones</w:t>
                            </w:r>
                            <w:proofErr w:type="gramEnd"/>
                            <w:r w:rsidR="002E191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7E133F2" w14:textId="77777777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65927360" w14:textId="6F9BD0CA" w:rsidR="000F029B" w:rsidRDefault="006A74C5" w:rsidP="000F02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A74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¿Sabe si su vivienda está en zona de riesgo?</w:t>
                            </w:r>
                            <w:r w:rsidR="000F029B"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F029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6A74C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¿Sabe si su vivienda está en zona de riesgo?</w:t>
                            </w:r>
                            <w:r w:rsidR="000F029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7C7019F" w14:textId="77777777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895F207" w14:textId="44FDFA82" w:rsidR="000F029B" w:rsidRDefault="006A74C5" w:rsidP="000F02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A74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¿Sabe si su vivienda está en zona de riesgo? ¿Cuales?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A74C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6A74C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¿Sabe si su vivienda está en zona de riesgo? ¿Cuales?)</w:t>
                            </w:r>
                            <w:r w:rsidR="000F029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E803081" w14:textId="29360FBC" w:rsidR="006A74C5" w:rsidRPr="006A74C5" w:rsidRDefault="006A74C5" w:rsidP="006A74C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Sólo si responde sí a la pregunta: </w:t>
                            </w:r>
                            <w:r w:rsidRPr="006A74C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¿Sabe si su vivienda está en zona de riesgo?</w:t>
                            </w:r>
                          </w:p>
                          <w:p w14:paraId="0282FEA0" w14:textId="77777777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9A56045" w14:textId="2B79C35C" w:rsidR="000F029B" w:rsidRDefault="006A74C5" w:rsidP="006A74C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A74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¿Conoce los impactos o afectaciones que puede sufrir?</w:t>
                            </w:r>
                            <w:r w:rsidR="000F029B"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F029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6A74C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¿Conoce los impactos o afectaciones que puede sufrir?</w:t>
                            </w:r>
                            <w:r w:rsidR="000F029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 </w:t>
                            </w:r>
                          </w:p>
                          <w:p w14:paraId="186B18DA" w14:textId="1AEFC44D" w:rsidR="000F029B" w:rsidRDefault="000F029B" w:rsidP="000F029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4A09C14D" w14:textId="5DFC34BC" w:rsidR="00DC450C" w:rsidRDefault="00DC450C" w:rsidP="00DC45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A74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¿Conoce los impactos o afectaciones que puede sufrir?</w:t>
                            </w:r>
                            <w:r w:rsidRPr="00517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DC450C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¿Conoce los impactos o afectaciones que puede sufrir? ¿Cuales?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 w:rsidRPr="00DC450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F7FF441" w14:textId="0EAF71A9" w:rsidR="00DC450C" w:rsidRPr="00DC450C" w:rsidRDefault="00DC450C" w:rsidP="00DC450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C450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Sólo si responde Sí a la pregunta ¿Conoce los impactos o afectaciones que puede sufrir?</w:t>
                            </w:r>
                          </w:p>
                          <w:p w14:paraId="175E1099" w14:textId="77777777" w:rsidR="00DC450C" w:rsidRPr="00DC450C" w:rsidRDefault="00DC450C" w:rsidP="00DC450C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4CC7" id="Cuadro de texto 20" o:spid="_x0000_s1043" type="#_x0000_t202" style="position:absolute;margin-left:71.45pt;margin-top:64.65pt;width:475.65pt;height:40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" fillcolor="white [3201]" stroked="f" strokeweight=".5pt">
                <v:textbox>
                  <w:txbxContent>
                    <w:p w14:paraId="5AA68817" w14:textId="1969FF6A" w:rsidR="000F029B" w:rsidRDefault="00F121B4" w:rsidP="000F029B">
                      <w:pPr>
                        <w:pStyle w:val="Ttulo3"/>
                        <w:rPr>
                          <w:lang w:val="es-MX" w:bidi="es-ES"/>
                        </w:rPr>
                      </w:pPr>
                      <w:r>
                        <w:rPr>
                          <w:lang w:val="es-MX" w:bidi="es-ES"/>
                        </w:rPr>
                        <w:t xml:space="preserve">2. </w:t>
                      </w:r>
                      <w:r w:rsidR="000F029B">
                        <w:rPr>
                          <w:lang w:val="es-MX" w:bidi="es-ES"/>
                        </w:rPr>
                        <w:t>Preguntas del instrumento</w:t>
                      </w:r>
                    </w:p>
                    <w:p w14:paraId="41BFB6BE" w14:textId="77777777" w:rsidR="000F029B" w:rsidRDefault="000F029B" w:rsidP="000F029B">
                      <w:pPr>
                        <w:pStyle w:val="Ttulo3"/>
                        <w:rPr>
                          <w:lang w:val="es-MX" w:bidi="es-ES"/>
                        </w:rPr>
                      </w:pPr>
                    </w:p>
                    <w:p w14:paraId="72D26F70" w14:textId="77777777" w:rsidR="000F029B" w:rsidRDefault="000F029B" w:rsidP="000F029B">
                      <w:pPr>
                        <w:pStyle w:val="Ttulo3"/>
                        <w:jc w:val="both"/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</w:pPr>
                      <w:r w:rsidRPr="00747D40"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E</w:t>
                      </w: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</w:r>
                    </w:p>
                    <w:p w14:paraId="310B778C" w14:textId="180B6377" w:rsidR="000F029B" w:rsidRPr="000F029B" w:rsidRDefault="000F029B" w:rsidP="000F029B">
                      <w:pPr>
                        <w:pStyle w:val="Ttulo3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</w:p>
                    <w:p w14:paraId="1FF603F0" w14:textId="0EE8E6BF" w:rsidR="000F029B" w:rsidRDefault="000F029B" w:rsidP="000F02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A pesar de </w:t>
                      </w:r>
                      <w:r w:rsidR="003A658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la inundación usted decidió quedarse a vivir aquí por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="002E191C" w:rsidRPr="002E191C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A pesar de la inundación usted decidió quedarse a vivir aquí por  Opciones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1F24461C" w14:textId="6933F142" w:rsidR="003A6587" w:rsidRPr="003A6587" w:rsidRDefault="003A6587" w:rsidP="003A658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Sólo si ha sufrido inundaciones</w:t>
                      </w:r>
                    </w:p>
                    <w:p w14:paraId="3C01CC01" w14:textId="68F12224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 </w:t>
                      </w:r>
                      <w:r w:rsidR="003A6587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No tengo alternativa de vivienda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2BFC1696" w14:textId="1CC81457" w:rsidR="000F029B" w:rsidRPr="003A6587" w:rsidRDefault="000F029B" w:rsidP="000F029B">
                      <w:pPr>
                        <w:spacing w:after="0"/>
                        <w:jc w:val="both"/>
                        <w:rPr>
                          <w:rFonts w:ascii="Calibri" w:eastAsia="Times New Roman" w:hAnsi="Calibri" w:cs="Times New Roman"/>
                          <w:color w:val="000000"/>
                          <w:lang w:val="es-MX" w:eastAsia="es-MX"/>
                        </w:rPr>
                      </w:pPr>
                      <w:r w:rsidRPr="003A6587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2 </w:t>
                      </w:r>
                      <w:r w:rsidR="003A6587" w:rsidRPr="003A6587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Me agrada el lugar</w:t>
                      </w:r>
                    </w:p>
                    <w:p w14:paraId="5FA2E968" w14:textId="36DBD459" w:rsidR="000F029B" w:rsidRDefault="000F029B" w:rsidP="003A658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61F0E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3 </w:t>
                      </w:r>
                      <w:r w:rsidR="003A6587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Estoy esperando un crédito y mientras aquí me quedo</w:t>
                      </w:r>
                    </w:p>
                    <w:p w14:paraId="2A6E2530" w14:textId="0A119C5D" w:rsidR="003A6587" w:rsidRDefault="003A6587" w:rsidP="003A658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4 La ubicación del trabajo y escuela  nos queda más cerca</w:t>
                      </w:r>
                    </w:p>
                    <w:p w14:paraId="60A848E4" w14:textId="509FA6DE" w:rsidR="003A6587" w:rsidRDefault="003A6587" w:rsidP="003A658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5 No dispongo de un trabajo que me permita acceder a un crédito para vivienda</w:t>
                      </w:r>
                    </w:p>
                    <w:p w14:paraId="17D163B9" w14:textId="28EDB573" w:rsidR="003A6587" w:rsidRDefault="003A6587" w:rsidP="003A658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6 </w:t>
                      </w:r>
                      <w:r w:rsidRPr="002E191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Otro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E191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2E191C" w:rsidRPr="002E191C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A pesar de la inundación usted decidió quedarse a vivir aquí por  Opciones</w:t>
                      </w:r>
                      <w:r w:rsidR="002E191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07E133F2" w14:textId="77777777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65927360" w14:textId="6F9BD0CA" w:rsidR="000F029B" w:rsidRDefault="006A74C5" w:rsidP="000F02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A74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¿Sabe si su vivienda está en zona de riesgo?</w:t>
                      </w:r>
                      <w:r w:rsidR="000F029B"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F029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6A74C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¿Sabe si su vivienda está en zona de riesgo?</w:t>
                      </w:r>
                      <w:r w:rsidR="000F029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27C7019F" w14:textId="77777777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1895F207" w14:textId="44FDFA82" w:rsidR="000F029B" w:rsidRDefault="006A74C5" w:rsidP="000F02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A74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¿Sabe si su vivienda está en zona de riesgo? ¿Cuales?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6A74C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6A74C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¿Sabe si su vivienda está en zona de riesgo? ¿Cuales?</w:t>
                      </w:r>
                      <w:r w:rsidRPr="006A74C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="000F029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5E803081" w14:textId="29360FBC" w:rsidR="006A74C5" w:rsidRPr="006A74C5" w:rsidRDefault="006A74C5" w:rsidP="006A74C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Sólo si responde sí a la pregunta: </w:t>
                      </w:r>
                      <w:r w:rsidRPr="006A74C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¿Sabe si su vivienda está en zona de riesgo?</w:t>
                      </w:r>
                    </w:p>
                    <w:p w14:paraId="0282FEA0" w14:textId="77777777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9A56045" w14:textId="2B79C35C" w:rsidR="000F029B" w:rsidRDefault="006A74C5" w:rsidP="006A74C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A74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¿Conoce los impactos o afectaciones que puede sufrir?</w:t>
                      </w:r>
                      <w:r w:rsidR="000F029B"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F029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6A74C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¿Conoce los impactos o afectaciones que puede sufrir?</w:t>
                      </w:r>
                      <w:r w:rsidR="000F029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) </w:t>
                      </w:r>
                    </w:p>
                    <w:p w14:paraId="186B18DA" w14:textId="1AEFC44D" w:rsidR="000F029B" w:rsidRDefault="000F029B" w:rsidP="000F029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4A09C14D" w14:textId="5DFC34BC" w:rsidR="00DC450C" w:rsidRDefault="00DC450C" w:rsidP="00DC45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A74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¿Conoce los impactos o afectaciones que puede sufrir?</w:t>
                      </w:r>
                      <w:r w:rsidRPr="00517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DC450C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¿Conoce los impactos o afectaciones que puede sufrir? ¿Cuales?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Pr="00DC450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2F7FF441" w14:textId="0EAF71A9" w:rsidR="00DC450C" w:rsidRPr="00DC450C" w:rsidRDefault="00DC450C" w:rsidP="00DC450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C450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Sólo si responde Sí a la pregunta ¿Conoce los impactos o afectaciones que puede sufrir?</w:t>
                      </w:r>
                    </w:p>
                    <w:p w14:paraId="175E1099" w14:textId="77777777" w:rsidR="00DC450C" w:rsidRPr="00DC450C" w:rsidRDefault="00DC450C" w:rsidP="00DC450C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568F262" w14:textId="362770D2" w:rsidR="00A45AF3" w:rsidRDefault="00A45AF3"/>
    <w:p w14:paraId="221FEC40" w14:textId="3DB7236C" w:rsidR="00A45AF3" w:rsidRDefault="00A45AF3"/>
    <w:p w14:paraId="35D6CDB6" w14:textId="0C9E930A" w:rsidR="00A45AF3" w:rsidRDefault="00A45AF3"/>
    <w:p w14:paraId="3A7BAAE5" w14:textId="674FDCC6" w:rsidR="00A45AF3" w:rsidRDefault="00A45AF3"/>
    <w:p w14:paraId="7DD5786F" w14:textId="017A38BB" w:rsidR="00DC450C" w:rsidRDefault="00DC450C"/>
    <w:p w14:paraId="48DF21E5" w14:textId="33241E5E" w:rsidR="00DC450C" w:rsidRDefault="00DC450C"/>
    <w:p w14:paraId="0BADC8BB" w14:textId="24FA537A" w:rsidR="00DC450C" w:rsidRDefault="00DC450C"/>
    <w:p w14:paraId="326122DF" w14:textId="53839DA7" w:rsidR="00DC450C" w:rsidRDefault="00DC450C"/>
    <w:p w14:paraId="7B43E4EF" w14:textId="76B299C9" w:rsidR="00DC450C" w:rsidRDefault="00DC450C"/>
    <w:p w14:paraId="3CC2A2B0" w14:textId="11E81EB8" w:rsidR="00DC450C" w:rsidRDefault="00DC450C"/>
    <w:p w14:paraId="10EF3816" w14:textId="44476328" w:rsidR="00DC450C" w:rsidRDefault="00DC450C"/>
    <w:p w14:paraId="01B3D418" w14:textId="6ADC5909" w:rsidR="00DC450C" w:rsidRDefault="00DC450C"/>
    <w:p w14:paraId="22509094" w14:textId="07C75450" w:rsidR="00DC450C" w:rsidRDefault="00DC450C"/>
    <w:p w14:paraId="04FA2CAD" w14:textId="0C909163" w:rsidR="00DC450C" w:rsidRDefault="00DC450C"/>
    <w:p w14:paraId="212640B5" w14:textId="538D2D01" w:rsidR="00DC450C" w:rsidRDefault="00DC450C"/>
    <w:p w14:paraId="6A04639D" w14:textId="456E7F96" w:rsidR="00DC450C" w:rsidRDefault="00DC450C"/>
    <w:p w14:paraId="3B217981" w14:textId="0E3F25CE" w:rsidR="00DC450C" w:rsidRDefault="00DC450C"/>
    <w:p w14:paraId="2799FE71" w14:textId="59C30E24" w:rsidR="00DC450C" w:rsidRDefault="00DC450C"/>
    <w:p w14:paraId="2B0253CB" w14:textId="13556EFC" w:rsidR="00DC450C" w:rsidRDefault="00DC450C"/>
    <w:p w14:paraId="4F8F8406" w14:textId="4FC8C926" w:rsidR="00DC450C" w:rsidRDefault="00DC450C"/>
    <w:p w14:paraId="64D99104" w14:textId="099D3AF8" w:rsidR="00DC450C" w:rsidRDefault="00DC450C"/>
    <w:p w14:paraId="6FEC00E0" w14:textId="4BEA87D6" w:rsidR="00DC450C" w:rsidRDefault="00DC450C"/>
    <w:p w14:paraId="7F69FD52" w14:textId="2028382A" w:rsidR="00DC450C" w:rsidRDefault="00DC450C"/>
    <w:p w14:paraId="41FF6306" w14:textId="7D86A6C1" w:rsidR="00DC450C" w:rsidRDefault="00DC450C"/>
    <w:p w14:paraId="31B8488E" w14:textId="05C42E9B" w:rsidR="00DC450C" w:rsidRDefault="00DC450C"/>
    <w:p w14:paraId="523C9A91" w14:textId="7A029798" w:rsidR="00DC450C" w:rsidRDefault="00DC450C"/>
    <w:p w14:paraId="507EAA23" w14:textId="2651EDBD" w:rsidR="00DC450C" w:rsidRDefault="00DC450C"/>
    <w:p w14:paraId="301A2A27" w14:textId="76CFE05F" w:rsidR="00DC450C" w:rsidRDefault="00DC450C"/>
    <w:p w14:paraId="43691470" w14:textId="4A85C013" w:rsidR="00CC46E1" w:rsidRDefault="00CC46E1" w:rsidP="00CC46E1">
      <w:pPr>
        <w:jc w:val="right"/>
      </w:pPr>
      <w:r>
        <w:rPr>
          <w:noProof/>
          <w:lang w:bidi="es-ES"/>
        </w:rPr>
        <w:t>Página 8</w:t>
      </w:r>
    </w:p>
    <w:p w14:paraId="1FDFA449" w14:textId="61AE3D17" w:rsidR="00DC450C" w:rsidRDefault="00DC450C"/>
    <w:p w14:paraId="746A7A83" w14:textId="33EAE7A8" w:rsidR="00DC450C" w:rsidRDefault="00DC450C"/>
    <w:p w14:paraId="55C5D971" w14:textId="2233B3D9" w:rsidR="00DC450C" w:rsidRDefault="00DC450C"/>
    <w:p w14:paraId="34873F9C" w14:textId="43A00ADB" w:rsidR="00DC450C" w:rsidRDefault="00DC450C"/>
    <w:p w14:paraId="6DCD3C76" w14:textId="759570F4" w:rsidR="00DC450C" w:rsidRDefault="00DC450C"/>
    <w:p w14:paraId="011B24AD" w14:textId="095AA0D9" w:rsidR="00DC450C" w:rsidRDefault="00DC450C"/>
    <w:p w14:paraId="74D94772" w14:textId="4E96E8F8" w:rsidR="00DC450C" w:rsidRDefault="00DC450C"/>
    <w:p w14:paraId="0E7460C4" w14:textId="21B0FD8C" w:rsidR="00DC450C" w:rsidRDefault="00DC450C"/>
    <w:p w14:paraId="1DFB9C22" w14:textId="58A187A3" w:rsidR="00DC450C" w:rsidRDefault="00DC450C"/>
    <w:p w14:paraId="47DD5666" w14:textId="11486D43" w:rsidR="00DC450C" w:rsidRDefault="00DC450C"/>
    <w:p w14:paraId="22944D87" w14:textId="792E9F95" w:rsidR="00DC450C" w:rsidRDefault="00DC450C">
      <w:r w:rsidRPr="000B450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D043A" wp14:editId="6487EA87">
                <wp:simplePos x="0" y="0"/>
                <wp:positionH relativeFrom="column">
                  <wp:posOffset>906780</wp:posOffset>
                </wp:positionH>
                <wp:positionV relativeFrom="page">
                  <wp:posOffset>820420</wp:posOffset>
                </wp:positionV>
                <wp:extent cx="6040800" cy="93960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00" cy="93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E848B" w14:textId="751E12AA" w:rsidR="00DC450C" w:rsidRDefault="00F121B4" w:rsidP="00DC450C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 xml:space="preserve">2. </w:t>
                            </w:r>
                            <w:r w:rsidR="00DC450C">
                              <w:rPr>
                                <w:lang w:val="es-MX" w:bidi="es-ES"/>
                              </w:rPr>
                              <w:t>Preguntas del instrumento</w:t>
                            </w:r>
                          </w:p>
                          <w:p w14:paraId="63EFB763" w14:textId="77777777" w:rsidR="00DC450C" w:rsidRDefault="00DC450C" w:rsidP="00DC450C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</w:p>
                          <w:p w14:paraId="7E5B4A92" w14:textId="77777777" w:rsidR="00DC450C" w:rsidRDefault="00DC450C" w:rsidP="00DC450C">
                            <w:pPr>
                              <w:pStyle w:val="Ttulo3"/>
                              <w:jc w:val="both"/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47D40"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      </w:r>
                          </w:p>
                          <w:p w14:paraId="0F48BBAD" w14:textId="77777777" w:rsidR="00DC450C" w:rsidRDefault="00DC450C" w:rsidP="00DC450C">
                            <w:pPr>
                              <w:pStyle w:val="Ttulo3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7454A067" w14:textId="14F715AB" w:rsidR="00DC450C" w:rsidRDefault="00DC450C" w:rsidP="00DC450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APRECIACIONES DEL ENCUESTADOR</w:t>
                            </w:r>
                          </w:p>
                          <w:p w14:paraId="6D9A9756" w14:textId="2315C1D7" w:rsidR="00DC450C" w:rsidRPr="00014EC9" w:rsidRDefault="00DC450C" w:rsidP="00DC45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Favor de señalar los siguientes servicios observados alrededor de la vivienda </w:t>
                            </w:r>
                          </w:p>
                          <w:p w14:paraId="5EACAB43" w14:textId="230AC450" w:rsidR="00DC450C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</w:t>
                            </w:r>
                            <w:proofErr w:type="gramStart"/>
                            <w:r w:rsidR="00014EC9"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Áreas</w:t>
                            </w:r>
                            <w:proofErr w:type="gramEnd"/>
                            <w:r w:rsidR="00014EC9" w:rsidRPr="00DC450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14EC9"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verdes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014EC9" w:rsidRP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favor de señalar los siguientes servicios observados alrededor de la vivienda áreas verdes</w:t>
                            </w:r>
                            <w:r w:rsid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1330E45" w14:textId="311A0A56" w:rsidR="00DC450C" w:rsidRPr="00014EC9" w:rsidRDefault="00DC450C" w:rsidP="00DC450C">
                            <w:pPr>
                              <w:spacing w:after="0"/>
                              <w:jc w:val="both"/>
                              <w:rPr>
                                <w:rFonts w:ascii="Calibri" w:eastAsia="Times New Roman" w:hAnsi="Calibri" w:cs="Times New Roman"/>
                                <w:color w:val="000000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Calles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pavimentadas</w:t>
                            </w:r>
                            <w:r w:rsid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014EC9" w:rsidRP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favor de señalar los siguientes servicios observados alrededor de la vivienda </w:t>
                            </w:r>
                            <w:r w:rsid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calles</w:t>
                            </w:r>
                            <w:r w:rsid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EB73A3E" w14:textId="1417AFB2" w:rsidR="00DC450C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61F0E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3 </w:t>
                            </w:r>
                            <w:proofErr w:type="gramStart"/>
                            <w:r w:rsidR="00014EC9"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Banquetas</w:t>
                            </w:r>
                            <w:proofErr w:type="gramEnd"/>
                            <w:r w:rsid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14EC9" w:rsidRP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014EC9" w:rsidRP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favor de señalar los siguientes servicios observados alrededor de la vivienda </w:t>
                            </w:r>
                            <w:r w:rsid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banquetas</w:t>
                            </w:r>
                            <w:r w:rsidR="00014EC9" w:rsidRP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64239D0" w14:textId="23C632D1" w:rsidR="00DC450C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4 </w:t>
                            </w:r>
                            <w:proofErr w:type="gramStart"/>
                            <w:r w:rsidR="00014EC9"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Luminarias</w:t>
                            </w:r>
                            <w:proofErr w:type="gramEnd"/>
                            <w:r w:rsid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14EC9"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públicas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014EC9" w:rsidRP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favor de señalar los siguientes servicios observados alrededor de la vivienda </w:t>
                            </w:r>
                            <w:r w:rsid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luminarias</w:t>
                            </w:r>
                            <w:r w:rsid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5B09983" w14:textId="2D3E9631" w:rsidR="00DC450C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5 </w:t>
                            </w:r>
                            <w:proofErr w:type="gramStart"/>
                            <w:r w:rsidR="00014EC9"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Transporte</w:t>
                            </w:r>
                            <w:proofErr w:type="gramEnd"/>
                            <w:r w:rsid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14EC9"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público</w:t>
                            </w:r>
                            <w:r w:rsid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14EC9" w:rsidRP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014EC9" w:rsidRP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favor de señalar los siguientes servicios observados alrededor de la vivienda </w:t>
                            </w:r>
                            <w:r w:rsid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transporte</w:t>
                            </w:r>
                            <w:r w:rsidR="00014EC9" w:rsidRP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BB7CC60" w14:textId="29408654" w:rsidR="00014EC9" w:rsidRDefault="00014EC9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6 </w:t>
                            </w:r>
                            <w:proofErr w:type="gramStart"/>
                            <w:r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Patrullas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vigilando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favor de señalar los siguientes servicios observados alrededor de la vivienda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patrullas</w:t>
                            </w:r>
                            <w:r w:rsidRP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EB99ACA" w14:textId="66A8D547" w:rsidR="00014EC9" w:rsidRDefault="00014EC9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7 </w:t>
                            </w:r>
                            <w:proofErr w:type="gramStart"/>
                            <w:r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Lotes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baldíos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favor de señalar los siguientes servicios observados alrededor de la vivienda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lotes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baldios</w:t>
                            </w:r>
                            <w:proofErr w:type="spellEnd"/>
                            <w:r w:rsidRPr="00014EC9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2FDEBDD" w14:textId="77777777" w:rsidR="00DC450C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424E5CBE" w14:textId="452968EB" w:rsidR="00DC450C" w:rsidRDefault="00014EC9" w:rsidP="00DC45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Subir foto del lugar</w:t>
                            </w:r>
                            <w:r w:rsidRPr="006A74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014EC9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Pregunta de prueba para cargar una foto</w:t>
                            </w:r>
                            <w:r w:rsidR="00DC450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593B79D" w14:textId="41DB4598" w:rsidR="00DC450C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409B582" w14:textId="77777777" w:rsidR="00014EC9" w:rsidRDefault="00014EC9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EF7D5F5" w14:textId="60AAD696" w:rsidR="00DC450C" w:rsidRDefault="00014EC9" w:rsidP="00DC45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¿</w:t>
                            </w:r>
                            <w:proofErr w:type="spellStart"/>
                            <w:r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Que</w:t>
                            </w:r>
                            <w:proofErr w:type="spellEnd"/>
                            <w:r w:rsidRPr="00014E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percepción tuvo de la vivienda y la calle?</w:t>
                            </w:r>
                          </w:p>
                          <w:p w14:paraId="24D7DC44" w14:textId="485C907D" w:rsidR="00DC450C" w:rsidRPr="007C0578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 </w:t>
                            </w:r>
                            <w:proofErr w:type="gramStart"/>
                            <w:r w:rsidR="00014EC9" w:rsidRPr="007C057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Seguridad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7C057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proofErr w:type="gramEnd"/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¿Que percepción tuvo de la vivienda y la calle? </w:t>
                            </w:r>
                            <w:proofErr w:type="spellStart"/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Percepcion</w:t>
                            </w:r>
                            <w:proofErr w:type="spellEnd"/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seguridad)</w:t>
                            </w:r>
                          </w:p>
                          <w:p w14:paraId="0829E264" w14:textId="5418C732" w:rsidR="00DC450C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 </w:t>
                            </w:r>
                            <w:proofErr w:type="gramStart"/>
                            <w:r w:rsidR="00014EC9" w:rsidRPr="007C057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Comodidad</w:t>
                            </w:r>
                            <w:proofErr w:type="gramEnd"/>
                            <w:r w:rsidR="007C057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(¿Que percepción tuvo de la vivienda y la calle? </w:t>
                            </w:r>
                            <w:proofErr w:type="spellStart"/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Percepcion</w:t>
                            </w:r>
                            <w:proofErr w:type="spellEnd"/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comodidad</w:t>
                            </w:r>
                            <w:r w:rsidR="007C057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49DEC6F5" w14:textId="17F9F79E" w:rsidR="00DC450C" w:rsidRDefault="00DC450C" w:rsidP="00DC450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3 </w:t>
                            </w:r>
                            <w:proofErr w:type="gramStart"/>
                            <w:r w:rsidR="00014EC9" w:rsidRPr="007C057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Riesgo</w:t>
                            </w:r>
                            <w:proofErr w:type="gramEnd"/>
                            <w:r w:rsidR="007C0578" w:rsidRPr="007C057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personal o natural</w:t>
                            </w:r>
                            <w:r w:rsidR="007C057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(¿Que percepción tuvo de la vivienda y la calle? </w:t>
                            </w:r>
                            <w:proofErr w:type="spellStart"/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>Percepcion</w:t>
                            </w:r>
                            <w:proofErr w:type="spellEnd"/>
                            <w:r w:rsidR="007C0578" w:rsidRPr="007C057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riesgo personal o natural</w:t>
                            </w:r>
                            <w:r w:rsidR="007C0578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043A" id="Cuadro de texto 22" o:spid="_x0000_s1044" type="#_x0000_t202" style="position:absolute;margin-left:71.4pt;margin-top:64.6pt;width:475.65pt;height:73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" fillcolor="white [3201]" stroked="f" strokeweight=".5pt">
                <v:textbox>
                  <w:txbxContent>
                    <w:p w14:paraId="6CBE848B" w14:textId="751E12AA" w:rsidR="00DC450C" w:rsidRDefault="00F121B4" w:rsidP="00DC450C">
                      <w:pPr>
                        <w:pStyle w:val="Ttulo3"/>
                        <w:rPr>
                          <w:lang w:val="es-MX" w:bidi="es-ES"/>
                        </w:rPr>
                      </w:pPr>
                      <w:r>
                        <w:rPr>
                          <w:lang w:val="es-MX" w:bidi="es-ES"/>
                        </w:rPr>
                        <w:t xml:space="preserve">2. </w:t>
                      </w:r>
                      <w:r w:rsidR="00DC450C">
                        <w:rPr>
                          <w:lang w:val="es-MX" w:bidi="es-ES"/>
                        </w:rPr>
                        <w:t>Preguntas del instrumento</w:t>
                      </w:r>
                    </w:p>
                    <w:p w14:paraId="63EFB763" w14:textId="77777777" w:rsidR="00DC450C" w:rsidRDefault="00DC450C" w:rsidP="00DC450C">
                      <w:pPr>
                        <w:pStyle w:val="Ttulo3"/>
                        <w:rPr>
                          <w:lang w:val="es-MX" w:bidi="es-ES"/>
                        </w:rPr>
                      </w:pPr>
                    </w:p>
                    <w:p w14:paraId="7E5B4A92" w14:textId="77777777" w:rsidR="00DC450C" w:rsidRDefault="00DC450C" w:rsidP="00DC450C">
                      <w:pPr>
                        <w:pStyle w:val="Ttulo3"/>
                        <w:jc w:val="both"/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</w:pPr>
                      <w:r w:rsidRPr="00747D40"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E</w:t>
                      </w: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>n cursiva y entre paréntesis se muestran los nombres de las columnas que corresponden a cada opción de respuesta de los ítems. Para facilitar la asociación entre columnas e ítems se han dejado los nombres de la columna intencionalmente explícitos; la recomendación es renombrarlas para un mejor manejo en el análisis de los datos.</w:t>
                      </w:r>
                    </w:p>
                    <w:p w14:paraId="0F48BBAD" w14:textId="77777777" w:rsidR="00DC450C" w:rsidRDefault="00DC450C" w:rsidP="00DC450C">
                      <w:pPr>
                        <w:pStyle w:val="Ttulo3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auto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7454A067" w14:textId="14F715AB" w:rsidR="00DC450C" w:rsidRDefault="00DC450C" w:rsidP="00DC450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APRECIACIONES DEL ENCUESTADOR</w:t>
                      </w:r>
                    </w:p>
                    <w:p w14:paraId="6D9A9756" w14:textId="2315C1D7" w:rsidR="00DC450C" w:rsidRPr="00014EC9" w:rsidRDefault="00DC450C" w:rsidP="00DC45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Favor de señalar los siguientes servicios observados alrededor de la vivienda </w:t>
                      </w:r>
                    </w:p>
                    <w:p w14:paraId="5EACAB43" w14:textId="230AC450" w:rsidR="00DC450C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 </w:t>
                      </w:r>
                      <w:r w:rsidR="00014EC9"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Áreas</w:t>
                      </w:r>
                      <w:r w:rsidR="00014EC9" w:rsidRPr="00DC450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14EC9"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verdes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014EC9" w:rsidRP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favor de señalar los siguientes servicios observados alrededor de la vivienda áreas verdes</w:t>
                      </w:r>
                      <w:r w:rsid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21330E45" w14:textId="311A0A56" w:rsidR="00DC450C" w:rsidRPr="00014EC9" w:rsidRDefault="00DC450C" w:rsidP="00DC450C">
                      <w:pPr>
                        <w:spacing w:after="0"/>
                        <w:jc w:val="both"/>
                        <w:rPr>
                          <w:rFonts w:ascii="Calibri" w:eastAsia="Times New Roman" w:hAnsi="Calibri" w:cs="Times New Roman"/>
                          <w:color w:val="000000"/>
                          <w:lang w:val="es-MX" w:eastAsia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Calles pavimentadas</w:t>
                      </w:r>
                      <w:r w:rsid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014EC9" w:rsidRP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favor de señalar los siguientes servicios observados alrededor de la vivienda </w:t>
                      </w:r>
                      <w:r w:rsid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calles</w:t>
                      </w:r>
                      <w:r w:rsid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3EB73A3E" w14:textId="1417AFB2" w:rsidR="00DC450C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61F0E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3 </w:t>
                      </w:r>
                      <w:r w:rsidR="00014EC9"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Banquetas</w:t>
                      </w:r>
                      <w:r w:rsid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14EC9" w:rsidRP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014EC9" w:rsidRP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favor de señalar los siguientes servicios observados alrededor de la vivienda </w:t>
                      </w:r>
                      <w:r w:rsid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banquetas</w:t>
                      </w:r>
                      <w:r w:rsidR="00014EC9" w:rsidRP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164239D0" w14:textId="23C632D1" w:rsidR="00DC450C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4 </w:t>
                      </w:r>
                      <w:r w:rsidR="00014EC9"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Luminarias</w:t>
                      </w:r>
                      <w:r w:rsid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14EC9"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públicas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014EC9" w:rsidRP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favor de señalar los siguientes servicios observados alrededor de la vivienda </w:t>
                      </w:r>
                      <w:r w:rsid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luminarias</w:t>
                      </w:r>
                      <w:r w:rsid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05B09983" w14:textId="2D3E9631" w:rsidR="00DC450C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5 </w:t>
                      </w:r>
                      <w:r w:rsidR="00014EC9"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Transporte</w:t>
                      </w:r>
                      <w:r w:rsid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14EC9"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público</w:t>
                      </w:r>
                      <w:r w:rsid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14EC9" w:rsidRP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014EC9" w:rsidRP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favor de señalar los siguientes servicios observados alrededor de la vivienda </w:t>
                      </w:r>
                      <w:r w:rsid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transporte</w:t>
                      </w:r>
                      <w:r w:rsidR="00014EC9" w:rsidRP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0BB7CC60" w14:textId="29408654" w:rsidR="00014EC9" w:rsidRDefault="00014EC9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6 </w:t>
                      </w:r>
                      <w:r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Patrullas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vigilando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favor de señalar los siguientes servicios observados alrededor de la vivienda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patrullas</w:t>
                      </w:r>
                      <w:r w:rsidRP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3EB99ACA" w14:textId="66A8D547" w:rsidR="00014EC9" w:rsidRDefault="00014EC9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7 </w:t>
                      </w:r>
                      <w:r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Lotes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baldíos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favor de señalar los siguientes servicios observados alrededor de la vivienda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lotes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baldios</w:t>
                      </w:r>
                      <w:proofErr w:type="spellEnd"/>
                      <w:r w:rsidRPr="00014EC9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62FDEBDD" w14:textId="77777777" w:rsidR="00DC450C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424E5CBE" w14:textId="452968EB" w:rsidR="00DC450C" w:rsidRDefault="00014EC9" w:rsidP="00DC45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Subir foto del lugar</w:t>
                      </w:r>
                      <w:r w:rsidRPr="006A74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014EC9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Pregunta de prueba para cargar una foto</w:t>
                      </w:r>
                      <w:r w:rsidR="00DC450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5593B79D" w14:textId="41DB4598" w:rsidR="00DC450C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1409B582" w14:textId="77777777" w:rsidR="00014EC9" w:rsidRDefault="00014EC9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1EF7D5F5" w14:textId="60AAD696" w:rsidR="00DC450C" w:rsidRDefault="00014EC9" w:rsidP="00DC45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¿</w:t>
                      </w:r>
                      <w:proofErr w:type="spellStart"/>
                      <w:r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Que</w:t>
                      </w:r>
                      <w:proofErr w:type="spellEnd"/>
                      <w:r w:rsidRPr="00014E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percepción tuvo de la vivienda y la calle?</w:t>
                      </w:r>
                    </w:p>
                    <w:p w14:paraId="24D7DC44" w14:textId="485C907D" w:rsidR="00DC450C" w:rsidRPr="007C0578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 </w:t>
                      </w:r>
                      <w:r w:rsidR="00014EC9" w:rsidRPr="007C057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Seguridad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7C057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¿Que percepción tuvo de la vivienda y la calle? </w:t>
                      </w:r>
                      <w:proofErr w:type="spellStart"/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Percepcion</w:t>
                      </w:r>
                      <w:proofErr w:type="spellEnd"/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 seguridad</w:t>
                      </w:r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0829E264" w14:textId="5418C732" w:rsidR="00DC450C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2 </w:t>
                      </w:r>
                      <w:r w:rsidR="00014EC9" w:rsidRPr="007C057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Comodidad</w:t>
                      </w:r>
                      <w:r w:rsidR="007C057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¿Que percepción tuvo de la vivienda y la calle? </w:t>
                      </w:r>
                      <w:proofErr w:type="spellStart"/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Percepcion</w:t>
                      </w:r>
                      <w:proofErr w:type="spellEnd"/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 comodidad</w:t>
                      </w:r>
                      <w:r w:rsidR="007C057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49DEC6F5" w14:textId="17F9F79E" w:rsidR="00DC450C" w:rsidRDefault="00DC450C" w:rsidP="00DC450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3 </w:t>
                      </w:r>
                      <w:r w:rsidR="00014EC9" w:rsidRPr="007C057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Riesgo</w:t>
                      </w:r>
                      <w:r w:rsidR="007C0578" w:rsidRPr="007C057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personal o natural</w:t>
                      </w:r>
                      <w:r w:rsidR="007C057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¿Que percepción tuvo de la vivienda y la calle? </w:t>
                      </w:r>
                      <w:proofErr w:type="spellStart"/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>Percepcion</w:t>
                      </w:r>
                      <w:proofErr w:type="spellEnd"/>
                      <w:r w:rsidR="007C0578" w:rsidRPr="007C057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shd w:val="clear" w:color="auto" w:fill="FFFFFF"/>
                        </w:rPr>
                        <w:t xml:space="preserve"> riesgo personal o natural</w:t>
                      </w:r>
                      <w:r w:rsidR="007C0578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138B987" w14:textId="28325C8A" w:rsidR="00DC450C" w:rsidRDefault="00DC450C"/>
    <w:p w14:paraId="2F14F493" w14:textId="51F76818" w:rsidR="00DC450C" w:rsidRDefault="00DC450C"/>
    <w:p w14:paraId="1B613F81" w14:textId="7CCE0915" w:rsidR="00DC450C" w:rsidRDefault="00DC450C"/>
    <w:p w14:paraId="073F66F0" w14:textId="265CC5DA" w:rsidR="00DC450C" w:rsidRDefault="00DC450C"/>
    <w:p w14:paraId="501F0CAB" w14:textId="5235D91B" w:rsidR="00DC450C" w:rsidRDefault="00DC450C"/>
    <w:p w14:paraId="76D6CA9B" w14:textId="2927886F" w:rsidR="00DC450C" w:rsidRDefault="00DC450C"/>
    <w:p w14:paraId="6CA9C1FE" w14:textId="47842BE7" w:rsidR="00DC450C" w:rsidRDefault="00DC450C"/>
    <w:p w14:paraId="349515DC" w14:textId="567463B3" w:rsidR="00DC450C" w:rsidRDefault="00DC450C"/>
    <w:p w14:paraId="4A21AE82" w14:textId="09307AF6" w:rsidR="00DC450C" w:rsidRDefault="00DC450C"/>
    <w:p w14:paraId="23E9D8A8" w14:textId="5D295BBA" w:rsidR="00DC450C" w:rsidRDefault="00DC450C"/>
    <w:p w14:paraId="16B0DF57" w14:textId="1A74CE3F" w:rsidR="00DC450C" w:rsidRDefault="00DC450C"/>
    <w:p w14:paraId="0E18FEDD" w14:textId="6FF60BB2" w:rsidR="00DC450C" w:rsidRDefault="00DC450C"/>
    <w:p w14:paraId="4D2B9A55" w14:textId="1CCC93A9" w:rsidR="00DC450C" w:rsidRDefault="00DC450C"/>
    <w:p w14:paraId="6F4979A2" w14:textId="70CC2160" w:rsidR="00DC450C" w:rsidRDefault="00DC450C"/>
    <w:p w14:paraId="622964DF" w14:textId="690FA8BC" w:rsidR="00DC450C" w:rsidRDefault="00DC450C"/>
    <w:p w14:paraId="18C91974" w14:textId="75E232DB" w:rsidR="00DC450C" w:rsidRDefault="00DC450C"/>
    <w:p w14:paraId="01C5F2D9" w14:textId="220228E7" w:rsidR="00DC450C" w:rsidRDefault="00DC450C"/>
    <w:p w14:paraId="47E7F6FE" w14:textId="28FB4D49" w:rsidR="00DC450C" w:rsidRDefault="00DC450C"/>
    <w:p w14:paraId="4BD0A948" w14:textId="1EFB1F1A" w:rsidR="00DC450C" w:rsidRDefault="00DC450C"/>
    <w:p w14:paraId="22E4EA29" w14:textId="42F7E5D6" w:rsidR="00DC450C" w:rsidRDefault="00DC450C"/>
    <w:p w14:paraId="3B390C66" w14:textId="169D6DBD" w:rsidR="00DC450C" w:rsidRDefault="00DC450C"/>
    <w:p w14:paraId="3087A67B" w14:textId="5F0A86B6" w:rsidR="00DC450C" w:rsidRDefault="00DC450C"/>
    <w:p w14:paraId="31DEDFA4" w14:textId="4E366328" w:rsidR="00DC450C" w:rsidRDefault="00DC450C"/>
    <w:p w14:paraId="1786C170" w14:textId="27B7993D" w:rsidR="00DC450C" w:rsidRDefault="00DC450C"/>
    <w:p w14:paraId="497E91CD" w14:textId="17AC3ABE" w:rsidR="00DC450C" w:rsidRDefault="00DC450C"/>
    <w:p w14:paraId="455659A0" w14:textId="1CB9175C" w:rsidR="00DC450C" w:rsidRDefault="00DC450C"/>
    <w:p w14:paraId="03C1DBCC" w14:textId="3F19DD81" w:rsidR="00DC450C" w:rsidRDefault="00DC450C"/>
    <w:p w14:paraId="5E5360C6" w14:textId="3FB46DA3" w:rsidR="00DC450C" w:rsidRDefault="00DC450C"/>
    <w:p w14:paraId="13179688" w14:textId="31DDA939" w:rsidR="00CC46E1" w:rsidRDefault="00CC46E1" w:rsidP="00CC46E1">
      <w:pPr>
        <w:jc w:val="right"/>
      </w:pPr>
      <w:r>
        <w:rPr>
          <w:noProof/>
          <w:lang w:bidi="es-ES"/>
        </w:rPr>
        <w:t>Página 9</w:t>
      </w:r>
    </w:p>
    <w:p w14:paraId="07DEDAAA" w14:textId="0B775413" w:rsidR="00DC450C" w:rsidRDefault="00DC450C"/>
    <w:p w14:paraId="7BE105BC" w14:textId="4D0EF515" w:rsidR="00DC450C" w:rsidRDefault="00DC450C"/>
    <w:p w14:paraId="34F24990" w14:textId="7792BD79" w:rsidR="00DC450C" w:rsidRDefault="00CC46E1">
      <w:r w:rsidRPr="000B450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A42B5" wp14:editId="7ACA4438">
                <wp:simplePos x="0" y="0"/>
                <wp:positionH relativeFrom="column">
                  <wp:posOffset>726715</wp:posOffset>
                </wp:positionH>
                <wp:positionV relativeFrom="paragraph">
                  <wp:posOffset>64545</wp:posOffset>
                </wp:positionV>
                <wp:extent cx="6580800" cy="8236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800" cy="82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1B69B" w14:textId="6DDD8A8F" w:rsidR="00F121B4" w:rsidRDefault="00F121B4" w:rsidP="00F121B4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3. Resultados</w:t>
                            </w:r>
                          </w:p>
                          <w:p w14:paraId="4AC9EC95" w14:textId="77777777" w:rsidR="003A02BE" w:rsidRDefault="00F121B4" w:rsidP="003A02B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Se registraron 376 encuestas válidas</w:t>
                            </w:r>
                            <w:r w:rsidR="003A02BE">
                              <w:rPr>
                                <w:lang w:bidi="es-ES"/>
                              </w:rPr>
                              <w:t>.</w:t>
                            </w:r>
                          </w:p>
                          <w:p w14:paraId="4A1A64BA" w14:textId="4ED2FC77" w:rsidR="003A02BE" w:rsidRDefault="003A02BE" w:rsidP="00285AF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Hay tres formatos del repositorio para las respuestas de texto: </w:t>
                            </w:r>
                          </w:p>
                          <w:p w14:paraId="656933C3" w14:textId="77777777" w:rsidR="003A02BE" w:rsidRDefault="003A02BE" w:rsidP="003A02B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Formato CSV con codificación UTF8</w:t>
                            </w:r>
                          </w:p>
                          <w:p w14:paraId="4BB16A08" w14:textId="77777777" w:rsidR="003A02BE" w:rsidRDefault="003A02BE" w:rsidP="003A02B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Formato SQL para operarse con algún manejador de Base de Datos</w:t>
                            </w:r>
                            <w:r w:rsidR="00F121B4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  <w:p w14:paraId="322D2D52" w14:textId="77777777" w:rsidR="003A02BE" w:rsidRDefault="003A02BE" w:rsidP="003A02B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Formato XLSX para abrirlo con Excel</w:t>
                            </w:r>
                          </w:p>
                          <w:p w14:paraId="0044AFD2" w14:textId="77777777" w:rsidR="00285AF2" w:rsidRDefault="003A02BE" w:rsidP="003A02B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Hay un archivo comprimido donde se encuentran las imágenes de las zonas encuestadas y cuya referencia se encuentran en los repositorios de respuesta de texto.</w:t>
                            </w:r>
                          </w:p>
                          <w:p w14:paraId="0967F42C" w14:textId="211A6D70" w:rsidR="003A02BE" w:rsidRDefault="003A02BE" w:rsidP="003A02B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Hay un archivo comprimido donde se muestra el monitoreo de las regiones y días de </w:t>
                            </w:r>
                            <w:proofErr w:type="spellStart"/>
                            <w:r>
                              <w:rPr>
                                <w:lang w:bidi="es-ES"/>
                              </w:rPr>
                              <w:t>encuestamiento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>.</w:t>
                            </w:r>
                          </w:p>
                          <w:p w14:paraId="0DE5322A" w14:textId="7929A561" w:rsidR="00285AF2" w:rsidRDefault="00285AF2" w:rsidP="003A02B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Hay un archivo de texto con cada pregunta del instrumento.</w:t>
                            </w:r>
                          </w:p>
                          <w:p w14:paraId="4DBA62B0" w14:textId="2D77AA45" w:rsidR="00285AF2" w:rsidRDefault="00285AF2" w:rsidP="003A02B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Hay un archivo de </w:t>
                            </w:r>
                            <w:r w:rsidR="00E57390">
                              <w:rPr>
                                <w:lang w:bidi="es-ES"/>
                              </w:rPr>
                              <w:t>logs correspondiente a las fechas y horas de inicio de cada encuesta</w:t>
                            </w:r>
                          </w:p>
                          <w:p w14:paraId="62CBD349" w14:textId="7528DA7C" w:rsidR="00CC46E1" w:rsidRDefault="00CC46E1" w:rsidP="003A02B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Hay un archivo comprimido con las capturas de pantallas de cada pregunta en la aplicación</w:t>
                            </w:r>
                          </w:p>
                          <w:p w14:paraId="3B52CE4B" w14:textId="3D1B676C" w:rsidR="00CC46E1" w:rsidRDefault="00F73D21" w:rsidP="003A02B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bidi="es-ES"/>
                              </w:rPr>
                            </w:pPr>
                            <w:hyperlink r:id="rId7" w:history="1">
                              <w:r w:rsidR="00CC46E1" w:rsidRPr="00CC46E1">
                                <w:rPr>
                                  <w:rStyle w:val="Hipervnculo"/>
                                  <w:lang w:bidi="es-ES"/>
                                </w:rPr>
                                <w:t>Acceso con restricción a correo electrónico de la</w:t>
                              </w:r>
                            </w:hyperlink>
                            <w:r w:rsidR="00CC46E1">
                              <w:rPr>
                                <w:lang w:bidi="es-ES"/>
                              </w:rPr>
                              <w:t xml:space="preserve"> Dra. </w:t>
                            </w:r>
                            <w:proofErr w:type="spellStart"/>
                            <w:r w:rsidR="00CC46E1">
                              <w:rPr>
                                <w:lang w:bidi="es-ES"/>
                              </w:rPr>
                              <w:t>Rosiluz</w:t>
                            </w:r>
                            <w:proofErr w:type="spellEnd"/>
                            <w:r w:rsidR="00CC46E1">
                              <w:rPr>
                                <w:lang w:bidi="es-ES"/>
                              </w:rPr>
                              <w:t xml:space="preserve"> Ceballos </w:t>
                            </w:r>
                            <w:proofErr w:type="spellStart"/>
                            <w:r w:rsidR="00CC46E1">
                              <w:rPr>
                                <w:lang w:bidi="es-ES"/>
                              </w:rPr>
                              <w:t>Povedao</w:t>
                            </w:r>
                            <w:proofErr w:type="spellEnd"/>
                          </w:p>
                          <w:p w14:paraId="44E7D99E" w14:textId="77777777" w:rsidR="003A02BE" w:rsidRDefault="003A02BE" w:rsidP="003A02BE">
                            <w:pPr>
                              <w:rPr>
                                <w:lang w:bidi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31"/>
                              <w:gridCol w:w="5057"/>
                            </w:tblGrid>
                            <w:tr w:rsidR="00F121B4" w14:paraId="4EC9967D" w14:textId="77777777" w:rsidTr="00C652FD">
                              <w:tc>
                                <w:tcPr>
                                  <w:tcW w:w="9544" w:type="dxa"/>
                                  <w:gridSpan w:val="2"/>
                                </w:tcPr>
                                <w:p w14:paraId="43248FA7" w14:textId="2AF7E90D" w:rsidR="0031294B" w:rsidRDefault="00F121B4" w:rsidP="00F121B4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Aplicaciones de instrumento registradas a la encuestad</w:t>
                                  </w:r>
                                  <w:r w:rsidR="0031294B">
                                    <w:rPr>
                                      <w:lang w:bidi="es-ES"/>
                                    </w:rPr>
                                    <w:t xml:space="preserve">ora </w:t>
                                  </w:r>
                                  <w:r w:rsidR="003A02BE">
                                    <w:rPr>
                                      <w:lang w:bidi="es-ES"/>
                                    </w:rPr>
                                    <w:t>Adriana</w:t>
                                  </w:r>
                                  <w:r w:rsidR="0031294B">
                                    <w:rPr>
                                      <w:lang w:bidi="es-ES"/>
                                    </w:rPr>
                                    <w:t xml:space="preserve">. </w:t>
                                  </w:r>
                                </w:p>
                                <w:p w14:paraId="0F65C880" w14:textId="4DAB63E8" w:rsidR="00F121B4" w:rsidRDefault="0031294B" w:rsidP="00F121B4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Los colores indican el día de levantamiento</w:t>
                                  </w:r>
                                </w:p>
                              </w:tc>
                            </w:tr>
                            <w:tr w:rsidR="00F121B4" w14:paraId="6BBE8F58" w14:textId="77777777" w:rsidTr="00F121B4">
                              <w:tc>
                                <w:tcPr>
                                  <w:tcW w:w="4931" w:type="dxa"/>
                                </w:tcPr>
                                <w:p w14:paraId="269F17E6" w14:textId="1D4BBAE8" w:rsidR="00F121B4" w:rsidRDefault="00F121B4" w:rsidP="00F121B4">
                                  <w:pPr>
                                    <w:rPr>
                                      <w:lang w:bidi="es-ES"/>
                                    </w:rPr>
                                  </w:pPr>
                                  <w:r w:rsidRPr="00F121B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4E1691" wp14:editId="37C4B309">
                                        <wp:extent cx="2994324" cy="2138400"/>
                                        <wp:effectExtent l="0" t="0" r="0" b="0"/>
                                        <wp:docPr id="24" name="Imagen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13019" cy="21517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</w:tcPr>
                                <w:p w14:paraId="406487E7" w14:textId="11D1878C" w:rsidR="00F121B4" w:rsidRDefault="0031294B" w:rsidP="00F121B4">
                                  <w:pPr>
                                    <w:rPr>
                                      <w:lang w:bidi="es-ES"/>
                                    </w:rPr>
                                  </w:pPr>
                                  <w:r w:rsidRPr="0031294B">
                                    <w:rPr>
                                      <w:noProof/>
                                      <w:lang w:bidi="es-ES"/>
                                    </w:rPr>
                                    <w:drawing>
                                      <wp:inline distT="0" distB="0" distL="0" distR="0" wp14:anchorId="535AC3C8" wp14:editId="1123BC65">
                                        <wp:extent cx="3074345" cy="2307610"/>
                                        <wp:effectExtent l="0" t="0" r="0" b="0"/>
                                        <wp:docPr id="25" name="Imagen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92549" cy="23212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4C3198D" w14:textId="1E331788" w:rsidR="00F121B4" w:rsidRDefault="00F121B4" w:rsidP="00F121B4">
                            <w:pPr>
                              <w:rPr>
                                <w:lang w:bidi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64"/>
                              <w:gridCol w:w="5406"/>
                            </w:tblGrid>
                            <w:tr w:rsidR="003A02BE" w14:paraId="0F8F073F" w14:textId="77777777" w:rsidTr="009D463E">
                              <w:tc>
                                <w:tcPr>
                                  <w:tcW w:w="9544" w:type="dxa"/>
                                  <w:gridSpan w:val="2"/>
                                </w:tcPr>
                                <w:p w14:paraId="4395F43E" w14:textId="77777777" w:rsidR="0031294B" w:rsidRDefault="0031294B" w:rsidP="0031294B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Aplicaciones de instrumento registradas a la encuestadora Diana. </w:t>
                                  </w:r>
                                </w:p>
                                <w:p w14:paraId="6AC7D6F9" w14:textId="77777777" w:rsidR="0031294B" w:rsidRDefault="0031294B" w:rsidP="0031294B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Los colores indican el día de levantamiento</w:t>
                                  </w:r>
                                </w:p>
                              </w:tc>
                            </w:tr>
                            <w:tr w:rsidR="003A02BE" w14:paraId="223488FB" w14:textId="77777777" w:rsidTr="009D463E">
                              <w:tc>
                                <w:tcPr>
                                  <w:tcW w:w="4931" w:type="dxa"/>
                                </w:tcPr>
                                <w:p w14:paraId="7D15A7DE" w14:textId="626AFB52" w:rsidR="0031294B" w:rsidRDefault="003A02BE" w:rsidP="0031294B">
                                  <w:pPr>
                                    <w:rPr>
                                      <w:lang w:bidi="es-ES"/>
                                    </w:rPr>
                                  </w:pPr>
                                  <w:r w:rsidRPr="003A02BE">
                                    <w:rPr>
                                      <w:noProof/>
                                      <w:lang w:bidi="es-ES"/>
                                    </w:rPr>
                                    <w:drawing>
                                      <wp:inline distT="0" distB="0" distL="0" distR="0" wp14:anchorId="48A3A58D" wp14:editId="495957F2">
                                        <wp:extent cx="2520000" cy="2305646"/>
                                        <wp:effectExtent l="0" t="0" r="0" b="0"/>
                                        <wp:docPr id="30" name="Imagen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30918" cy="23156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</w:tcPr>
                                <w:p w14:paraId="42D5E164" w14:textId="2D817D63" w:rsidR="0031294B" w:rsidRDefault="003A02BE" w:rsidP="0031294B">
                                  <w:pPr>
                                    <w:rPr>
                                      <w:lang w:bidi="es-ES"/>
                                    </w:rPr>
                                  </w:pPr>
                                  <w:r w:rsidRPr="003A02BE">
                                    <w:rPr>
                                      <w:noProof/>
                                      <w:lang w:bidi="es-ES"/>
                                    </w:rPr>
                                    <w:drawing>
                                      <wp:inline distT="0" distB="0" distL="0" distR="0" wp14:anchorId="704F07D7" wp14:editId="78696A3F">
                                        <wp:extent cx="3293960" cy="2305050"/>
                                        <wp:effectExtent l="0" t="0" r="1905" b="0"/>
                                        <wp:docPr id="31" name="Imagen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17036" cy="23211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91A83AA" w14:textId="7939E0A1" w:rsidR="0031294B" w:rsidRDefault="0031294B" w:rsidP="00F121B4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3C6B7274" w14:textId="0112B0A0" w:rsidR="0031294B" w:rsidRDefault="0031294B" w:rsidP="00F121B4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450E8D7E" w14:textId="5A56EA6C" w:rsidR="0031294B" w:rsidRDefault="0031294B" w:rsidP="00F121B4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536C19C2" w14:textId="75251039" w:rsidR="0031294B" w:rsidRDefault="0031294B" w:rsidP="00F121B4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29EC585D" w14:textId="77777777" w:rsidR="0031294B" w:rsidRDefault="0031294B" w:rsidP="00F121B4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34932C87" w14:textId="2CAAD67B" w:rsidR="00F121B4" w:rsidRDefault="00F121B4" w:rsidP="00F121B4"/>
                          <w:p w14:paraId="30F2F1D8" w14:textId="7334B80B" w:rsidR="003A02BE" w:rsidRDefault="003A02BE" w:rsidP="00F121B4"/>
                          <w:p w14:paraId="48857043" w14:textId="42309454" w:rsidR="003A02BE" w:rsidRDefault="003A02BE" w:rsidP="00F121B4"/>
                          <w:p w14:paraId="5CB73A1F" w14:textId="7C3DAEC5" w:rsidR="003A02BE" w:rsidRDefault="003A02BE" w:rsidP="00F121B4"/>
                          <w:p w14:paraId="6566B0E7" w14:textId="2F9D7924" w:rsidR="003A02BE" w:rsidRDefault="003A02BE" w:rsidP="00F121B4"/>
                          <w:p w14:paraId="473D3125" w14:textId="119334D5" w:rsidR="003A02BE" w:rsidRDefault="003A02BE" w:rsidP="00F121B4"/>
                          <w:p w14:paraId="575E816E" w14:textId="5F983FB0" w:rsidR="003A02BE" w:rsidRDefault="003A02BE" w:rsidP="00F121B4"/>
                          <w:p w14:paraId="6ED01DE6" w14:textId="77777777" w:rsidR="003A02BE" w:rsidRDefault="003A02BE" w:rsidP="00F12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42B5" id="Cuadro de texto 23" o:spid="_x0000_s1045" type="#_x0000_t202" style="position:absolute;margin-left:57.2pt;margin-top:5.1pt;width:518.15pt;height:64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" fillcolor="white [3201]" stroked="f" strokeweight=".5pt">
                <v:textbox>
                  <w:txbxContent>
                    <w:p w14:paraId="64D1B69B" w14:textId="6DDD8A8F" w:rsidR="00F121B4" w:rsidRDefault="00F121B4" w:rsidP="00F121B4">
                      <w:pPr>
                        <w:pStyle w:val="Ttulo3"/>
                        <w:rPr>
                          <w:lang w:val="es-MX" w:bidi="es-ES"/>
                        </w:rPr>
                      </w:pPr>
                      <w:r>
                        <w:rPr>
                          <w:lang w:val="es-MX" w:bidi="es-ES"/>
                        </w:rPr>
                        <w:t>3. Resultados</w:t>
                      </w:r>
                    </w:p>
                    <w:p w14:paraId="4AC9EC95" w14:textId="77777777" w:rsidR="003A02BE" w:rsidRDefault="00F121B4" w:rsidP="003A02B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Se registraron 376 encuestas válidas</w:t>
                      </w:r>
                      <w:r w:rsidR="003A02BE">
                        <w:rPr>
                          <w:lang w:bidi="es-ES"/>
                        </w:rPr>
                        <w:t>.</w:t>
                      </w:r>
                    </w:p>
                    <w:p w14:paraId="4A1A64BA" w14:textId="4ED2FC77" w:rsidR="003A02BE" w:rsidRDefault="003A02BE" w:rsidP="00285AF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 xml:space="preserve">Hay tres formatos del repositorio para las respuestas de texto: </w:t>
                      </w:r>
                    </w:p>
                    <w:p w14:paraId="656933C3" w14:textId="77777777" w:rsidR="003A02BE" w:rsidRDefault="003A02BE" w:rsidP="003A02B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Formato CSV con codificación UTF8</w:t>
                      </w:r>
                    </w:p>
                    <w:p w14:paraId="4BB16A08" w14:textId="77777777" w:rsidR="003A02BE" w:rsidRDefault="003A02BE" w:rsidP="003A02B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Formato SQL para operarse con algún manejador de Base de Datos</w:t>
                      </w:r>
                      <w:r w:rsidR="00F121B4">
                        <w:rPr>
                          <w:lang w:bidi="es-ES"/>
                        </w:rPr>
                        <w:t xml:space="preserve"> </w:t>
                      </w:r>
                    </w:p>
                    <w:p w14:paraId="322D2D52" w14:textId="77777777" w:rsidR="003A02BE" w:rsidRDefault="003A02BE" w:rsidP="003A02B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Formato XLSX para abrirlo con Excel</w:t>
                      </w:r>
                    </w:p>
                    <w:p w14:paraId="0044AFD2" w14:textId="77777777" w:rsidR="00285AF2" w:rsidRDefault="003A02BE" w:rsidP="003A02B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Hay un archivo comprimido donde se encuentran las imágenes de las zonas encuestadas y cuya referencia se encuentran en los repositorios de respuesta de texto.</w:t>
                      </w:r>
                    </w:p>
                    <w:p w14:paraId="0967F42C" w14:textId="211A6D70" w:rsidR="003A02BE" w:rsidRDefault="003A02BE" w:rsidP="003A02B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 xml:space="preserve">Hay un archivo comprimido donde se muestra el monitoreo de las regiones y días de </w:t>
                      </w:r>
                      <w:proofErr w:type="spellStart"/>
                      <w:r>
                        <w:rPr>
                          <w:lang w:bidi="es-ES"/>
                        </w:rPr>
                        <w:t>encuestamiento</w:t>
                      </w:r>
                      <w:proofErr w:type="spellEnd"/>
                      <w:r>
                        <w:rPr>
                          <w:lang w:bidi="es-ES"/>
                        </w:rPr>
                        <w:t>.</w:t>
                      </w:r>
                    </w:p>
                    <w:p w14:paraId="0DE5322A" w14:textId="7929A561" w:rsidR="00285AF2" w:rsidRDefault="00285AF2" w:rsidP="003A02B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Hay un archivo de texto con cada pregunta del instrumento.</w:t>
                      </w:r>
                    </w:p>
                    <w:p w14:paraId="4DBA62B0" w14:textId="2D77AA45" w:rsidR="00285AF2" w:rsidRDefault="00285AF2" w:rsidP="003A02B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 xml:space="preserve">Hay un archivo de </w:t>
                      </w:r>
                      <w:r w:rsidR="00E57390">
                        <w:rPr>
                          <w:lang w:bidi="es-ES"/>
                        </w:rPr>
                        <w:t>logs correspondiente a las fechas y horas de inicio de cada encuesta</w:t>
                      </w:r>
                    </w:p>
                    <w:p w14:paraId="62CBD349" w14:textId="7528DA7C" w:rsidR="00CC46E1" w:rsidRDefault="00CC46E1" w:rsidP="003A02B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Hay un archivo comprimido con las capturas de pantallas de cada pregunta en la aplicación</w:t>
                      </w:r>
                    </w:p>
                    <w:p w14:paraId="3B52CE4B" w14:textId="3D1B676C" w:rsidR="00CC46E1" w:rsidRDefault="00F73D21" w:rsidP="003A02B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bidi="es-ES"/>
                        </w:rPr>
                      </w:pPr>
                      <w:hyperlink r:id="rId12" w:history="1">
                        <w:r w:rsidR="00CC46E1" w:rsidRPr="00CC46E1">
                          <w:rPr>
                            <w:rStyle w:val="Hipervnculo"/>
                            <w:lang w:bidi="es-ES"/>
                          </w:rPr>
                          <w:t>Acceso con restricción a correo electrónico de la</w:t>
                        </w:r>
                      </w:hyperlink>
                      <w:r w:rsidR="00CC46E1">
                        <w:rPr>
                          <w:lang w:bidi="es-ES"/>
                        </w:rPr>
                        <w:t xml:space="preserve"> Dra. </w:t>
                      </w:r>
                      <w:proofErr w:type="spellStart"/>
                      <w:r w:rsidR="00CC46E1">
                        <w:rPr>
                          <w:lang w:bidi="es-ES"/>
                        </w:rPr>
                        <w:t>Rosiluz</w:t>
                      </w:r>
                      <w:proofErr w:type="spellEnd"/>
                      <w:r w:rsidR="00CC46E1">
                        <w:rPr>
                          <w:lang w:bidi="es-ES"/>
                        </w:rPr>
                        <w:t xml:space="preserve"> Ceballos </w:t>
                      </w:r>
                      <w:proofErr w:type="spellStart"/>
                      <w:r w:rsidR="00CC46E1">
                        <w:rPr>
                          <w:lang w:bidi="es-ES"/>
                        </w:rPr>
                        <w:t>Povedao</w:t>
                      </w:r>
                      <w:proofErr w:type="spellEnd"/>
                    </w:p>
                    <w:p w14:paraId="44E7D99E" w14:textId="77777777" w:rsidR="003A02BE" w:rsidRDefault="003A02BE" w:rsidP="003A02BE">
                      <w:pPr>
                        <w:rPr>
                          <w:lang w:bidi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4931"/>
                        <w:gridCol w:w="5057"/>
                      </w:tblGrid>
                      <w:tr w:rsidR="00F121B4" w14:paraId="4EC9967D" w14:textId="77777777" w:rsidTr="00C652FD">
                        <w:tc>
                          <w:tcPr>
                            <w:tcW w:w="9544" w:type="dxa"/>
                            <w:gridSpan w:val="2"/>
                          </w:tcPr>
                          <w:p w14:paraId="43248FA7" w14:textId="2AF7E90D" w:rsidR="0031294B" w:rsidRDefault="00F121B4" w:rsidP="00F121B4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Aplicaciones de instrumento registradas a la encuestad</w:t>
                            </w:r>
                            <w:r w:rsidR="0031294B">
                              <w:rPr>
                                <w:lang w:bidi="es-ES"/>
                              </w:rPr>
                              <w:t xml:space="preserve">ora </w:t>
                            </w:r>
                            <w:r w:rsidR="003A02BE">
                              <w:rPr>
                                <w:lang w:bidi="es-ES"/>
                              </w:rPr>
                              <w:t>Adriana</w:t>
                            </w:r>
                            <w:r w:rsidR="0031294B">
                              <w:rPr>
                                <w:lang w:bidi="es-ES"/>
                              </w:rPr>
                              <w:t xml:space="preserve">. </w:t>
                            </w:r>
                          </w:p>
                          <w:p w14:paraId="0F65C880" w14:textId="4DAB63E8" w:rsidR="00F121B4" w:rsidRDefault="0031294B" w:rsidP="00F121B4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Los colores indican el día de levantamiento</w:t>
                            </w:r>
                          </w:p>
                        </w:tc>
                      </w:tr>
                      <w:tr w:rsidR="00F121B4" w14:paraId="6BBE8F58" w14:textId="77777777" w:rsidTr="00F121B4">
                        <w:tc>
                          <w:tcPr>
                            <w:tcW w:w="4931" w:type="dxa"/>
                          </w:tcPr>
                          <w:p w14:paraId="269F17E6" w14:textId="1D4BBAE8" w:rsidR="00F121B4" w:rsidRDefault="00F121B4" w:rsidP="00F121B4">
                            <w:pPr>
                              <w:rPr>
                                <w:lang w:bidi="es-ES"/>
                              </w:rPr>
                            </w:pPr>
                            <w:r w:rsidRPr="00F121B4">
                              <w:rPr>
                                <w:noProof/>
                              </w:rPr>
                              <w:drawing>
                                <wp:inline distT="0" distB="0" distL="0" distR="0" wp14:anchorId="7D4E1691" wp14:editId="37C4B309">
                                  <wp:extent cx="2994324" cy="2138400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3019" cy="2151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13" w:type="dxa"/>
                          </w:tcPr>
                          <w:p w14:paraId="406487E7" w14:textId="11D1878C" w:rsidR="00F121B4" w:rsidRDefault="0031294B" w:rsidP="00F121B4">
                            <w:pPr>
                              <w:rPr>
                                <w:lang w:bidi="es-ES"/>
                              </w:rPr>
                            </w:pPr>
                            <w:r w:rsidRPr="0031294B">
                              <w:rPr>
                                <w:noProof/>
                                <w:lang w:bidi="es-ES"/>
                              </w:rPr>
                              <w:drawing>
                                <wp:inline distT="0" distB="0" distL="0" distR="0" wp14:anchorId="535AC3C8" wp14:editId="1123BC65">
                                  <wp:extent cx="3074345" cy="230761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549" cy="2321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4C3198D" w14:textId="1E331788" w:rsidR="00F121B4" w:rsidRDefault="00F121B4" w:rsidP="00F121B4">
                      <w:pPr>
                        <w:rPr>
                          <w:lang w:bidi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4664"/>
                        <w:gridCol w:w="5406"/>
                      </w:tblGrid>
                      <w:tr w:rsidR="003A02BE" w14:paraId="0F8F073F" w14:textId="77777777" w:rsidTr="009D463E">
                        <w:tc>
                          <w:tcPr>
                            <w:tcW w:w="9544" w:type="dxa"/>
                            <w:gridSpan w:val="2"/>
                          </w:tcPr>
                          <w:p w14:paraId="4395F43E" w14:textId="77777777" w:rsidR="0031294B" w:rsidRDefault="0031294B" w:rsidP="0031294B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Aplicaciones de instrumento registradas a la encuestadora Diana. </w:t>
                            </w:r>
                          </w:p>
                          <w:p w14:paraId="6AC7D6F9" w14:textId="77777777" w:rsidR="0031294B" w:rsidRDefault="0031294B" w:rsidP="0031294B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Los colores indican el día de levantamiento</w:t>
                            </w:r>
                          </w:p>
                        </w:tc>
                      </w:tr>
                      <w:tr w:rsidR="003A02BE" w14:paraId="223488FB" w14:textId="77777777" w:rsidTr="009D463E">
                        <w:tc>
                          <w:tcPr>
                            <w:tcW w:w="4931" w:type="dxa"/>
                          </w:tcPr>
                          <w:p w14:paraId="7D15A7DE" w14:textId="626AFB52" w:rsidR="0031294B" w:rsidRDefault="003A02BE" w:rsidP="0031294B">
                            <w:pPr>
                              <w:rPr>
                                <w:lang w:bidi="es-ES"/>
                              </w:rPr>
                            </w:pPr>
                            <w:r w:rsidRPr="003A02BE">
                              <w:rPr>
                                <w:noProof/>
                                <w:lang w:bidi="es-ES"/>
                              </w:rPr>
                              <w:drawing>
                                <wp:inline distT="0" distB="0" distL="0" distR="0" wp14:anchorId="48A3A58D" wp14:editId="495957F2">
                                  <wp:extent cx="2520000" cy="2305646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0918" cy="2315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13" w:type="dxa"/>
                          </w:tcPr>
                          <w:p w14:paraId="42D5E164" w14:textId="2D817D63" w:rsidR="0031294B" w:rsidRDefault="003A02BE" w:rsidP="0031294B">
                            <w:pPr>
                              <w:rPr>
                                <w:lang w:bidi="es-ES"/>
                              </w:rPr>
                            </w:pPr>
                            <w:r w:rsidRPr="003A02BE">
                              <w:rPr>
                                <w:noProof/>
                                <w:lang w:bidi="es-ES"/>
                              </w:rPr>
                              <w:drawing>
                                <wp:inline distT="0" distB="0" distL="0" distR="0" wp14:anchorId="704F07D7" wp14:editId="78696A3F">
                                  <wp:extent cx="3293960" cy="2305050"/>
                                  <wp:effectExtent l="0" t="0" r="190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7036" cy="23211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91A83AA" w14:textId="7939E0A1" w:rsidR="0031294B" w:rsidRDefault="0031294B" w:rsidP="00F121B4">
                      <w:pPr>
                        <w:rPr>
                          <w:lang w:bidi="es-ES"/>
                        </w:rPr>
                      </w:pPr>
                    </w:p>
                    <w:p w14:paraId="3C6B7274" w14:textId="0112B0A0" w:rsidR="0031294B" w:rsidRDefault="0031294B" w:rsidP="00F121B4">
                      <w:pPr>
                        <w:rPr>
                          <w:lang w:bidi="es-ES"/>
                        </w:rPr>
                      </w:pPr>
                    </w:p>
                    <w:p w14:paraId="450E8D7E" w14:textId="5A56EA6C" w:rsidR="0031294B" w:rsidRDefault="0031294B" w:rsidP="00F121B4">
                      <w:pPr>
                        <w:rPr>
                          <w:lang w:bidi="es-ES"/>
                        </w:rPr>
                      </w:pPr>
                    </w:p>
                    <w:p w14:paraId="536C19C2" w14:textId="75251039" w:rsidR="0031294B" w:rsidRDefault="0031294B" w:rsidP="00F121B4">
                      <w:pPr>
                        <w:rPr>
                          <w:lang w:bidi="es-ES"/>
                        </w:rPr>
                      </w:pPr>
                    </w:p>
                    <w:p w14:paraId="29EC585D" w14:textId="77777777" w:rsidR="0031294B" w:rsidRDefault="0031294B" w:rsidP="00F121B4">
                      <w:pPr>
                        <w:rPr>
                          <w:lang w:bidi="es-ES"/>
                        </w:rPr>
                      </w:pPr>
                    </w:p>
                    <w:p w14:paraId="34932C87" w14:textId="2CAAD67B" w:rsidR="00F121B4" w:rsidRDefault="00F121B4" w:rsidP="00F121B4"/>
                    <w:p w14:paraId="30F2F1D8" w14:textId="7334B80B" w:rsidR="003A02BE" w:rsidRDefault="003A02BE" w:rsidP="00F121B4"/>
                    <w:p w14:paraId="48857043" w14:textId="42309454" w:rsidR="003A02BE" w:rsidRDefault="003A02BE" w:rsidP="00F121B4"/>
                    <w:p w14:paraId="5CB73A1F" w14:textId="7C3DAEC5" w:rsidR="003A02BE" w:rsidRDefault="003A02BE" w:rsidP="00F121B4"/>
                    <w:p w14:paraId="6566B0E7" w14:textId="2F9D7924" w:rsidR="003A02BE" w:rsidRDefault="003A02BE" w:rsidP="00F121B4"/>
                    <w:p w14:paraId="473D3125" w14:textId="119334D5" w:rsidR="003A02BE" w:rsidRDefault="003A02BE" w:rsidP="00F121B4"/>
                    <w:p w14:paraId="575E816E" w14:textId="5F983FB0" w:rsidR="003A02BE" w:rsidRDefault="003A02BE" w:rsidP="00F121B4"/>
                    <w:p w14:paraId="6ED01DE6" w14:textId="77777777" w:rsidR="003A02BE" w:rsidRDefault="003A02BE" w:rsidP="00F121B4"/>
                  </w:txbxContent>
                </v:textbox>
              </v:shape>
            </w:pict>
          </mc:Fallback>
        </mc:AlternateContent>
      </w:r>
    </w:p>
    <w:p w14:paraId="7812557E" w14:textId="090331EF" w:rsidR="00DC450C" w:rsidRDefault="00DC450C"/>
    <w:p w14:paraId="696FD84B" w14:textId="02C9977B" w:rsidR="00DC450C" w:rsidRDefault="00DC450C"/>
    <w:p w14:paraId="0AC5022F" w14:textId="2EDC0BBF" w:rsidR="00DC450C" w:rsidRDefault="00DC450C"/>
    <w:p w14:paraId="446B64BC" w14:textId="060C5C9E" w:rsidR="00DC450C" w:rsidRDefault="00DC450C"/>
    <w:p w14:paraId="2B61F524" w14:textId="68062F35" w:rsidR="00DC450C" w:rsidRDefault="00DC450C"/>
    <w:p w14:paraId="504DE8E2" w14:textId="17C25C6E" w:rsidR="00DC450C" w:rsidRDefault="00DC450C"/>
    <w:p w14:paraId="4DBB6D6D" w14:textId="40CC457E" w:rsidR="00DC450C" w:rsidRDefault="00DC450C"/>
    <w:p w14:paraId="06054ED6" w14:textId="14AE124E" w:rsidR="00DC450C" w:rsidRDefault="00DC450C"/>
    <w:p w14:paraId="7500F467" w14:textId="40AD0ADB" w:rsidR="00DC450C" w:rsidRDefault="00DC450C"/>
    <w:p w14:paraId="49863BB7" w14:textId="3DADB23F" w:rsidR="00DC450C" w:rsidRDefault="00DC450C"/>
    <w:p w14:paraId="4B9C01C3" w14:textId="3AFC7EBD" w:rsidR="00DC450C" w:rsidRDefault="00DC450C"/>
    <w:p w14:paraId="0396FDE4" w14:textId="5296D683" w:rsidR="00DC450C" w:rsidRDefault="00DC450C"/>
    <w:p w14:paraId="7FB052C0" w14:textId="4463768F" w:rsidR="00DC450C" w:rsidRDefault="00DC450C"/>
    <w:p w14:paraId="36C82C4F" w14:textId="38589CCE" w:rsidR="003A02BE" w:rsidRDefault="003A02BE"/>
    <w:p w14:paraId="3A8456F7" w14:textId="02090A31" w:rsidR="003A02BE" w:rsidRDefault="003A02BE"/>
    <w:p w14:paraId="2FD89FB7" w14:textId="247405E1" w:rsidR="003A02BE" w:rsidRDefault="003A02BE"/>
    <w:p w14:paraId="12123D6A" w14:textId="60CAD995" w:rsidR="003A02BE" w:rsidRDefault="003A02BE"/>
    <w:p w14:paraId="610A0D4E" w14:textId="59AD63EB" w:rsidR="003A02BE" w:rsidRDefault="003A02BE"/>
    <w:p w14:paraId="6BDF0E80" w14:textId="673C466C" w:rsidR="003A02BE" w:rsidRDefault="003A02BE"/>
    <w:p w14:paraId="0E669C3E" w14:textId="1184A56F" w:rsidR="003A02BE" w:rsidRDefault="003A02BE"/>
    <w:p w14:paraId="28CB3B90" w14:textId="17B8CB8C" w:rsidR="003A02BE" w:rsidRDefault="003A02BE"/>
    <w:p w14:paraId="2765713C" w14:textId="79B5C730" w:rsidR="003A02BE" w:rsidRDefault="003A02BE"/>
    <w:p w14:paraId="4DA765B6" w14:textId="29F5D8E6" w:rsidR="003A02BE" w:rsidRDefault="003A02BE"/>
    <w:p w14:paraId="578ECAF7" w14:textId="1C0D56A6" w:rsidR="003A02BE" w:rsidRDefault="003A02BE"/>
    <w:p w14:paraId="46C1EDE1" w14:textId="18CFA6D5" w:rsidR="003A02BE" w:rsidRDefault="003A02BE"/>
    <w:p w14:paraId="714007E7" w14:textId="407C108B" w:rsidR="003A02BE" w:rsidRDefault="003A02BE"/>
    <w:p w14:paraId="7293866D" w14:textId="2098ECF3" w:rsidR="003A02BE" w:rsidRDefault="003A02BE"/>
    <w:p w14:paraId="25C6E8BE" w14:textId="5ADB78EB" w:rsidR="003A02BE" w:rsidRDefault="003A02BE"/>
    <w:p w14:paraId="30BABC8B" w14:textId="06DFECED" w:rsidR="003A02BE" w:rsidRDefault="003A02BE"/>
    <w:p w14:paraId="5790FE10" w14:textId="706F8DF7" w:rsidR="003A02BE" w:rsidRDefault="003A02BE"/>
    <w:p w14:paraId="02A63AFD" w14:textId="3E31B1EF" w:rsidR="003A02BE" w:rsidRDefault="003A02BE"/>
    <w:p w14:paraId="1383F63F" w14:textId="488A7FE4" w:rsidR="003A02BE" w:rsidRDefault="003A02BE"/>
    <w:p w14:paraId="04591FBB" w14:textId="6A22EA80" w:rsidR="003A02BE" w:rsidRDefault="003A02BE"/>
    <w:p w14:paraId="537BCED4" w14:textId="2EB69556" w:rsidR="00CC46E1" w:rsidRDefault="00CC46E1" w:rsidP="00CC46E1">
      <w:pPr>
        <w:jc w:val="right"/>
      </w:pPr>
      <w:r>
        <w:rPr>
          <w:noProof/>
          <w:lang w:bidi="es-ES"/>
        </w:rPr>
        <w:t>Página 10</w:t>
      </w:r>
    </w:p>
    <w:p w14:paraId="588B18B9" w14:textId="6B406472" w:rsidR="003A02BE" w:rsidRDefault="003A02BE"/>
    <w:p w14:paraId="205A5131" w14:textId="43E98E4E" w:rsidR="003A02BE" w:rsidRDefault="003A02BE"/>
    <w:p w14:paraId="72052771" w14:textId="4AC70379" w:rsidR="003A02BE" w:rsidRDefault="003A02BE"/>
    <w:p w14:paraId="4FDD28AD" w14:textId="726E4804" w:rsidR="003A02BE" w:rsidRDefault="003A02BE"/>
    <w:p w14:paraId="0BCDB31F" w14:textId="31DF7AED" w:rsidR="003A02BE" w:rsidRDefault="00CC46E1">
      <w:r w:rsidRPr="000B450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D4262" wp14:editId="63627C9C">
                <wp:simplePos x="0" y="0"/>
                <wp:positionH relativeFrom="column">
                  <wp:posOffset>589915</wp:posOffset>
                </wp:positionH>
                <wp:positionV relativeFrom="paragraph">
                  <wp:posOffset>12960</wp:posOffset>
                </wp:positionV>
                <wp:extent cx="6580505" cy="8186400"/>
                <wp:effectExtent l="0" t="0" r="0" b="571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81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EC0B7" w14:textId="77777777" w:rsidR="003A02BE" w:rsidRDefault="003A02BE" w:rsidP="003A02BE">
                            <w:pPr>
                              <w:pStyle w:val="Ttulo3"/>
                              <w:rPr>
                                <w:lang w:val="es-MX" w:bidi="es-ES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3. Resultados</w:t>
                            </w:r>
                          </w:p>
                          <w:p w14:paraId="5E141694" w14:textId="7904B811" w:rsidR="003A02BE" w:rsidRDefault="003A02BE" w:rsidP="003A02BE">
                            <w:pPr>
                              <w:rPr>
                                <w:lang w:bidi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31"/>
                              <w:gridCol w:w="4866"/>
                            </w:tblGrid>
                            <w:tr w:rsidR="00285AF2" w14:paraId="2AC76734" w14:textId="77777777" w:rsidTr="00C652FD">
                              <w:tc>
                                <w:tcPr>
                                  <w:tcW w:w="9544" w:type="dxa"/>
                                  <w:gridSpan w:val="2"/>
                                </w:tcPr>
                                <w:p w14:paraId="43B30D66" w14:textId="1D9DC670" w:rsidR="003A02BE" w:rsidRDefault="003A02BE" w:rsidP="00F121B4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Aplicaciones de instrumento registradas a la</w:t>
                                  </w:r>
                                  <w:r w:rsidR="00285AF2">
                                    <w:rPr>
                                      <w:lang w:bidi="es-ES"/>
                                    </w:rPr>
                                    <w:t>s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encuestadora</w:t>
                                  </w:r>
                                  <w:r w:rsidR="00285AF2">
                                    <w:rPr>
                                      <w:lang w:bidi="es-ES"/>
                                    </w:rPr>
                                    <w:t>s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r w:rsidR="00285AF2">
                                    <w:rPr>
                                      <w:lang w:bidi="es-ES"/>
                                    </w:rPr>
                                    <w:t>Gloria y Maura, respectivamente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. </w:t>
                                  </w:r>
                                </w:p>
                                <w:p w14:paraId="4715CF88" w14:textId="77777777" w:rsidR="003A02BE" w:rsidRDefault="003A02BE" w:rsidP="00F121B4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Los colores indican el día de levantamiento</w:t>
                                  </w:r>
                                </w:p>
                              </w:tc>
                            </w:tr>
                            <w:tr w:rsidR="00285AF2" w14:paraId="161B27C6" w14:textId="77777777" w:rsidTr="00F121B4">
                              <w:tc>
                                <w:tcPr>
                                  <w:tcW w:w="4931" w:type="dxa"/>
                                </w:tcPr>
                                <w:p w14:paraId="3ECF04B7" w14:textId="0D7FB1F7" w:rsidR="003A02BE" w:rsidRDefault="00285AF2" w:rsidP="00F121B4">
                                  <w:pPr>
                                    <w:rPr>
                                      <w:lang w:bidi="es-ES"/>
                                    </w:rPr>
                                  </w:pPr>
                                  <w:r w:rsidRPr="00285AF2">
                                    <w:rPr>
                                      <w:noProof/>
                                      <w:lang w:bidi="es-ES"/>
                                    </w:rPr>
                                    <w:drawing>
                                      <wp:inline distT="0" distB="0" distL="0" distR="0" wp14:anchorId="0562B5BC" wp14:editId="2ED5A186">
                                        <wp:extent cx="2897267" cy="2296800"/>
                                        <wp:effectExtent l="0" t="0" r="0" b="8255"/>
                                        <wp:docPr id="39" name="Imagen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05283" cy="2303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</w:tcPr>
                                <w:p w14:paraId="26F4BD9E" w14:textId="117123F8" w:rsidR="003A02BE" w:rsidRDefault="00285AF2" w:rsidP="00F121B4">
                                  <w:pPr>
                                    <w:rPr>
                                      <w:lang w:bidi="es-ES"/>
                                    </w:rPr>
                                  </w:pPr>
                                  <w:r w:rsidRPr="00285AF2">
                                    <w:rPr>
                                      <w:noProof/>
                                      <w:lang w:bidi="es-ES"/>
                                    </w:rPr>
                                    <w:drawing>
                                      <wp:inline distT="0" distB="0" distL="0" distR="0" wp14:anchorId="7E5A4B99" wp14:editId="515D08DB">
                                        <wp:extent cx="2951795" cy="2299624"/>
                                        <wp:effectExtent l="0" t="0" r="1270" b="5715"/>
                                        <wp:docPr id="40" name="Imagen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71512" cy="2314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AD19473" w14:textId="33A52429" w:rsidR="003A02BE" w:rsidRDefault="003A02BE" w:rsidP="003A02BE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61690CAA" w14:textId="2BE6048D" w:rsidR="00CC49A1" w:rsidRDefault="00697E60" w:rsidP="003A02BE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Mapa con las encuestas levantadas hasta el día 23 de enero 2021</w:t>
                            </w:r>
                          </w:p>
                          <w:p w14:paraId="2D0B23A2" w14:textId="413CF77F" w:rsidR="003A02BE" w:rsidRDefault="00CC49A1" w:rsidP="003A02BE">
                            <w:pPr>
                              <w:rPr>
                                <w:lang w:bidi="es-ES"/>
                              </w:rPr>
                            </w:pPr>
                            <w:r w:rsidRPr="00CC49A1">
                              <w:rPr>
                                <w:noProof/>
                                <w:lang w:bidi="es-ES"/>
                              </w:rPr>
                              <w:drawing>
                                <wp:inline distT="0" distB="0" distL="0" distR="0" wp14:anchorId="2BE4E07C" wp14:editId="1762BED3">
                                  <wp:extent cx="6180600" cy="4192905"/>
                                  <wp:effectExtent l="76200" t="76200" r="125095" b="131445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5574" cy="4209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62D8BE" w14:textId="77777777" w:rsidR="003A02BE" w:rsidRDefault="003A02BE" w:rsidP="003A02BE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2E21B12A" w14:textId="77777777" w:rsidR="003A02BE" w:rsidRDefault="003A02BE" w:rsidP="003A02BE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5D965E50" w14:textId="77777777" w:rsidR="003A02BE" w:rsidRDefault="003A02BE" w:rsidP="003A02BE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6CAD1CE5" w14:textId="77777777" w:rsidR="003A02BE" w:rsidRDefault="003A02BE" w:rsidP="003A02BE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483A645E" w14:textId="77777777" w:rsidR="003A02BE" w:rsidRDefault="003A02BE" w:rsidP="003A0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4262" id="Cuadro de texto 34" o:spid="_x0000_s1046" type="#_x0000_t202" style="position:absolute;margin-left:46.45pt;margin-top:1pt;width:518.15pt;height:64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" fillcolor="white [3201]" stroked="f" strokeweight=".5pt">
                <v:textbox>
                  <w:txbxContent>
                    <w:p w14:paraId="505EC0B7" w14:textId="77777777" w:rsidR="003A02BE" w:rsidRDefault="003A02BE" w:rsidP="003A02BE">
                      <w:pPr>
                        <w:pStyle w:val="Ttulo3"/>
                        <w:rPr>
                          <w:lang w:val="es-MX" w:bidi="es-ES"/>
                        </w:rPr>
                      </w:pPr>
                      <w:r>
                        <w:rPr>
                          <w:lang w:val="es-MX" w:bidi="es-ES"/>
                        </w:rPr>
                        <w:t>3. Resultados</w:t>
                      </w:r>
                    </w:p>
                    <w:p w14:paraId="5E141694" w14:textId="7904B811" w:rsidR="003A02BE" w:rsidRDefault="003A02BE" w:rsidP="003A02BE">
                      <w:pPr>
                        <w:rPr>
                          <w:lang w:bidi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4931"/>
                        <w:gridCol w:w="4866"/>
                      </w:tblGrid>
                      <w:tr w:rsidR="00285AF2" w14:paraId="2AC76734" w14:textId="77777777" w:rsidTr="00C652FD">
                        <w:tc>
                          <w:tcPr>
                            <w:tcW w:w="9544" w:type="dxa"/>
                            <w:gridSpan w:val="2"/>
                          </w:tcPr>
                          <w:p w14:paraId="43B30D66" w14:textId="1D9DC670" w:rsidR="003A02BE" w:rsidRDefault="003A02BE" w:rsidP="00F121B4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Aplicaciones de instrumento registradas a la</w:t>
                            </w:r>
                            <w:r w:rsidR="00285AF2">
                              <w:rPr>
                                <w:lang w:bidi="es-ES"/>
                              </w:rPr>
                              <w:t>s</w:t>
                            </w:r>
                            <w:r>
                              <w:rPr>
                                <w:lang w:bidi="es-ES"/>
                              </w:rPr>
                              <w:t xml:space="preserve"> encuestadora</w:t>
                            </w:r>
                            <w:r w:rsidR="00285AF2">
                              <w:rPr>
                                <w:lang w:bidi="es-ES"/>
                              </w:rPr>
                              <w:t>s</w:t>
                            </w:r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r w:rsidR="00285AF2">
                              <w:rPr>
                                <w:lang w:bidi="es-ES"/>
                              </w:rPr>
                              <w:t>Gloria y Maura, respectivamente</w:t>
                            </w:r>
                            <w:r>
                              <w:rPr>
                                <w:lang w:bidi="es-ES"/>
                              </w:rPr>
                              <w:t xml:space="preserve">. </w:t>
                            </w:r>
                          </w:p>
                          <w:p w14:paraId="4715CF88" w14:textId="77777777" w:rsidR="003A02BE" w:rsidRDefault="003A02BE" w:rsidP="00F121B4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Los colores indican el día de levantamiento</w:t>
                            </w:r>
                          </w:p>
                        </w:tc>
                      </w:tr>
                      <w:tr w:rsidR="00285AF2" w14:paraId="161B27C6" w14:textId="77777777" w:rsidTr="00F121B4">
                        <w:tc>
                          <w:tcPr>
                            <w:tcW w:w="4931" w:type="dxa"/>
                          </w:tcPr>
                          <w:p w14:paraId="3ECF04B7" w14:textId="0D7FB1F7" w:rsidR="003A02BE" w:rsidRDefault="00285AF2" w:rsidP="00F121B4">
                            <w:pPr>
                              <w:rPr>
                                <w:lang w:bidi="es-ES"/>
                              </w:rPr>
                            </w:pPr>
                            <w:r w:rsidRPr="00285AF2">
                              <w:rPr>
                                <w:noProof/>
                                <w:lang w:bidi="es-ES"/>
                              </w:rPr>
                              <w:drawing>
                                <wp:inline distT="0" distB="0" distL="0" distR="0" wp14:anchorId="0562B5BC" wp14:editId="2ED5A186">
                                  <wp:extent cx="2897267" cy="2296800"/>
                                  <wp:effectExtent l="0" t="0" r="0" b="8255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5283" cy="2303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13" w:type="dxa"/>
                          </w:tcPr>
                          <w:p w14:paraId="26F4BD9E" w14:textId="117123F8" w:rsidR="003A02BE" w:rsidRDefault="00285AF2" w:rsidP="00F121B4">
                            <w:pPr>
                              <w:rPr>
                                <w:lang w:bidi="es-ES"/>
                              </w:rPr>
                            </w:pPr>
                            <w:r w:rsidRPr="00285AF2">
                              <w:rPr>
                                <w:noProof/>
                                <w:lang w:bidi="es-ES"/>
                              </w:rPr>
                              <w:drawing>
                                <wp:inline distT="0" distB="0" distL="0" distR="0" wp14:anchorId="7E5A4B99" wp14:editId="515D08DB">
                                  <wp:extent cx="2951795" cy="2299624"/>
                                  <wp:effectExtent l="0" t="0" r="1270" b="5715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512" cy="2314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AD19473" w14:textId="33A52429" w:rsidR="003A02BE" w:rsidRDefault="003A02BE" w:rsidP="003A02BE">
                      <w:pPr>
                        <w:rPr>
                          <w:lang w:bidi="es-ES"/>
                        </w:rPr>
                      </w:pPr>
                    </w:p>
                    <w:p w14:paraId="61690CAA" w14:textId="2BE6048D" w:rsidR="00CC49A1" w:rsidRDefault="00697E60" w:rsidP="003A02BE">
                      <w:pPr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Mapa con las encuestas levantadas hasta el día 23 de enero 2021</w:t>
                      </w:r>
                    </w:p>
                    <w:p w14:paraId="2D0B23A2" w14:textId="413CF77F" w:rsidR="003A02BE" w:rsidRDefault="00CC49A1" w:rsidP="003A02BE">
                      <w:pPr>
                        <w:rPr>
                          <w:lang w:bidi="es-ES"/>
                        </w:rPr>
                      </w:pPr>
                      <w:r w:rsidRPr="00CC49A1">
                        <w:rPr>
                          <w:noProof/>
                          <w:lang w:bidi="es-ES"/>
                        </w:rPr>
                        <w:drawing>
                          <wp:inline distT="0" distB="0" distL="0" distR="0" wp14:anchorId="2BE4E07C" wp14:editId="1762BED3">
                            <wp:extent cx="6180600" cy="4192905"/>
                            <wp:effectExtent l="76200" t="76200" r="125095" b="131445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5574" cy="420984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62D8BE" w14:textId="77777777" w:rsidR="003A02BE" w:rsidRDefault="003A02BE" w:rsidP="003A02BE">
                      <w:pPr>
                        <w:rPr>
                          <w:lang w:bidi="es-ES"/>
                        </w:rPr>
                      </w:pPr>
                    </w:p>
                    <w:p w14:paraId="2E21B12A" w14:textId="77777777" w:rsidR="003A02BE" w:rsidRDefault="003A02BE" w:rsidP="003A02BE">
                      <w:pPr>
                        <w:rPr>
                          <w:lang w:bidi="es-ES"/>
                        </w:rPr>
                      </w:pPr>
                    </w:p>
                    <w:p w14:paraId="5D965E50" w14:textId="77777777" w:rsidR="003A02BE" w:rsidRDefault="003A02BE" w:rsidP="003A02BE">
                      <w:pPr>
                        <w:rPr>
                          <w:lang w:bidi="es-ES"/>
                        </w:rPr>
                      </w:pPr>
                    </w:p>
                    <w:p w14:paraId="6CAD1CE5" w14:textId="77777777" w:rsidR="003A02BE" w:rsidRDefault="003A02BE" w:rsidP="003A02BE">
                      <w:pPr>
                        <w:rPr>
                          <w:lang w:bidi="es-ES"/>
                        </w:rPr>
                      </w:pPr>
                    </w:p>
                    <w:p w14:paraId="483A645E" w14:textId="77777777" w:rsidR="003A02BE" w:rsidRDefault="003A02BE" w:rsidP="003A02BE"/>
                  </w:txbxContent>
                </v:textbox>
              </v:shape>
            </w:pict>
          </mc:Fallback>
        </mc:AlternateContent>
      </w:r>
    </w:p>
    <w:p w14:paraId="355942DD" w14:textId="1AB64F51" w:rsidR="003A02BE" w:rsidRDefault="003A02BE"/>
    <w:p w14:paraId="52A31B79" w14:textId="5661C10E" w:rsidR="003A02BE" w:rsidRDefault="003A02BE"/>
    <w:p w14:paraId="7F381697" w14:textId="1A90896C" w:rsidR="003A02BE" w:rsidRDefault="003A02BE"/>
    <w:p w14:paraId="75E8D74C" w14:textId="00987526" w:rsidR="003A02BE" w:rsidRDefault="003A02BE"/>
    <w:p w14:paraId="73D2F410" w14:textId="0772E2F7" w:rsidR="003A02BE" w:rsidRDefault="003A02BE"/>
    <w:p w14:paraId="74C2AAD3" w14:textId="6B204C79" w:rsidR="003A02BE" w:rsidRDefault="003A02BE"/>
    <w:p w14:paraId="5122A67B" w14:textId="3959A582" w:rsidR="003A02BE" w:rsidRDefault="003A02BE"/>
    <w:p w14:paraId="3F2F4A7D" w14:textId="38ABCCE0" w:rsidR="003A02BE" w:rsidRDefault="003A02BE"/>
    <w:p w14:paraId="5E9684C5" w14:textId="58BB5353" w:rsidR="003A02BE" w:rsidRDefault="003A02BE"/>
    <w:p w14:paraId="6A66C5F5" w14:textId="03C53927" w:rsidR="003A02BE" w:rsidRDefault="003A02BE"/>
    <w:p w14:paraId="402E3BEC" w14:textId="48BDB3C3" w:rsidR="003A02BE" w:rsidRDefault="003A02BE"/>
    <w:p w14:paraId="30A61050" w14:textId="6DCCAA0C" w:rsidR="003A02BE" w:rsidRDefault="003A02BE"/>
    <w:p w14:paraId="5FA47828" w14:textId="43A282A7" w:rsidR="003A02BE" w:rsidRDefault="003A02BE"/>
    <w:p w14:paraId="4C7B1EA1" w14:textId="2A52D7CA" w:rsidR="003A02BE" w:rsidRDefault="003A02BE"/>
    <w:p w14:paraId="472D16EE" w14:textId="27D58B4B" w:rsidR="003A02BE" w:rsidRDefault="003A02BE"/>
    <w:p w14:paraId="464D8620" w14:textId="271F5736" w:rsidR="003A02BE" w:rsidRDefault="003A02BE"/>
    <w:p w14:paraId="7861876F" w14:textId="50959ED7" w:rsidR="003A02BE" w:rsidRDefault="003A02BE"/>
    <w:p w14:paraId="16FB7F24" w14:textId="4949442C" w:rsidR="003A02BE" w:rsidRDefault="003A02BE"/>
    <w:p w14:paraId="1AC91963" w14:textId="2FDFB6CB" w:rsidR="003A02BE" w:rsidRDefault="003A02BE"/>
    <w:p w14:paraId="34745CB1" w14:textId="6F14CF0F" w:rsidR="003A02BE" w:rsidRDefault="003A02BE"/>
    <w:p w14:paraId="0C586DB6" w14:textId="37758AF3" w:rsidR="003A02BE" w:rsidRDefault="003A02BE"/>
    <w:p w14:paraId="33607015" w14:textId="15B8AD5F" w:rsidR="003A02BE" w:rsidRDefault="003A02BE"/>
    <w:p w14:paraId="68DFE3E2" w14:textId="70365527" w:rsidR="003A02BE" w:rsidRDefault="003A02BE"/>
    <w:p w14:paraId="6F6DA344" w14:textId="5C1D4955" w:rsidR="003A02BE" w:rsidRDefault="003A02BE"/>
    <w:p w14:paraId="6A9335CA" w14:textId="2C838683" w:rsidR="003A02BE" w:rsidRDefault="003A02BE"/>
    <w:p w14:paraId="4CCC1A4B" w14:textId="4D198CC2" w:rsidR="003A02BE" w:rsidRDefault="003A02BE"/>
    <w:p w14:paraId="6839BC53" w14:textId="09FAB1CB" w:rsidR="003A02BE" w:rsidRDefault="003A02BE"/>
    <w:p w14:paraId="718372F6" w14:textId="5ADE4CBD" w:rsidR="003A02BE" w:rsidRDefault="003A02BE"/>
    <w:p w14:paraId="1D32D4CA" w14:textId="421A12F6" w:rsidR="003A02BE" w:rsidRDefault="003A02BE"/>
    <w:p w14:paraId="7D564F70" w14:textId="7332875A" w:rsidR="003A02BE" w:rsidRDefault="003A02BE"/>
    <w:p w14:paraId="747F77B6" w14:textId="5920703C" w:rsidR="003A02BE" w:rsidRDefault="003A02BE"/>
    <w:p w14:paraId="4C7E9606" w14:textId="2F4E310F" w:rsidR="003A02BE" w:rsidRDefault="003A02BE"/>
    <w:p w14:paraId="657BAFDC" w14:textId="328EDB16" w:rsidR="00CC46E1" w:rsidRDefault="00CC46E1" w:rsidP="00CC46E1">
      <w:pPr>
        <w:jc w:val="right"/>
      </w:pPr>
      <w:r>
        <w:rPr>
          <w:noProof/>
          <w:lang w:bidi="es-ES"/>
        </w:rPr>
        <w:t>Página 11</w:t>
      </w:r>
    </w:p>
    <w:p w14:paraId="65BCCDDC" w14:textId="173260B8" w:rsidR="003A02BE" w:rsidRDefault="003A02BE"/>
    <w:p w14:paraId="02B526A0" w14:textId="7A9768F1" w:rsidR="003A02BE" w:rsidRDefault="003A02BE"/>
    <w:sectPr w:rsidR="003A02BE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3064F"/>
    <w:multiLevelType w:val="hybridMultilevel"/>
    <w:tmpl w:val="8544EA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5766"/>
    <w:multiLevelType w:val="hybridMultilevel"/>
    <w:tmpl w:val="2BA82878"/>
    <w:lvl w:ilvl="0" w:tplc="C206D552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E37DC"/>
    <w:multiLevelType w:val="hybridMultilevel"/>
    <w:tmpl w:val="F8D23586"/>
    <w:lvl w:ilvl="0" w:tplc="EE5E261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843C5"/>
    <w:multiLevelType w:val="hybridMultilevel"/>
    <w:tmpl w:val="0054FD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517A7"/>
    <w:multiLevelType w:val="hybridMultilevel"/>
    <w:tmpl w:val="17F8EC1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1AA702A"/>
    <w:multiLevelType w:val="hybridMultilevel"/>
    <w:tmpl w:val="E5F8181A"/>
    <w:lvl w:ilvl="0" w:tplc="86A04E0E">
      <w:start w:val="1"/>
      <w:numFmt w:val="upperRoman"/>
      <w:lvlText w:val="%1."/>
      <w:lvlJc w:val="left"/>
      <w:pPr>
        <w:ind w:left="1440" w:hanging="72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B27A5C"/>
    <w:multiLevelType w:val="hybridMultilevel"/>
    <w:tmpl w:val="6EEA6AE8"/>
    <w:lvl w:ilvl="0" w:tplc="679433E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64ADE"/>
    <w:multiLevelType w:val="hybridMultilevel"/>
    <w:tmpl w:val="2632B682"/>
    <w:lvl w:ilvl="0" w:tplc="D44A972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4A58B0"/>
    <w:multiLevelType w:val="hybridMultilevel"/>
    <w:tmpl w:val="F74EF6DE"/>
    <w:lvl w:ilvl="0" w:tplc="D44A972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attachedTemplate r:id="rId1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2B"/>
    <w:rsid w:val="00014EC9"/>
    <w:rsid w:val="00021C04"/>
    <w:rsid w:val="000B4502"/>
    <w:rsid w:val="000F029B"/>
    <w:rsid w:val="001069CD"/>
    <w:rsid w:val="00133C2B"/>
    <w:rsid w:val="001631B2"/>
    <w:rsid w:val="0019145D"/>
    <w:rsid w:val="002728F9"/>
    <w:rsid w:val="00285AF2"/>
    <w:rsid w:val="002E191C"/>
    <w:rsid w:val="002E64DF"/>
    <w:rsid w:val="003065BE"/>
    <w:rsid w:val="0031294B"/>
    <w:rsid w:val="00392FA9"/>
    <w:rsid w:val="003A02BE"/>
    <w:rsid w:val="003A6587"/>
    <w:rsid w:val="00454065"/>
    <w:rsid w:val="004A20CF"/>
    <w:rsid w:val="004C2066"/>
    <w:rsid w:val="004C3516"/>
    <w:rsid w:val="00515218"/>
    <w:rsid w:val="00517F08"/>
    <w:rsid w:val="00572A71"/>
    <w:rsid w:val="005C4375"/>
    <w:rsid w:val="006821C3"/>
    <w:rsid w:val="00697E60"/>
    <w:rsid w:val="006A74C5"/>
    <w:rsid w:val="00733CF4"/>
    <w:rsid w:val="00747D40"/>
    <w:rsid w:val="007A0EA4"/>
    <w:rsid w:val="007A7B77"/>
    <w:rsid w:val="007C0578"/>
    <w:rsid w:val="007C73C1"/>
    <w:rsid w:val="0081425F"/>
    <w:rsid w:val="00856FBE"/>
    <w:rsid w:val="00861F0E"/>
    <w:rsid w:val="00862649"/>
    <w:rsid w:val="008E6D91"/>
    <w:rsid w:val="00A1111B"/>
    <w:rsid w:val="00A45AF3"/>
    <w:rsid w:val="00A611B8"/>
    <w:rsid w:val="00AD0D09"/>
    <w:rsid w:val="00B75A20"/>
    <w:rsid w:val="00B84BCC"/>
    <w:rsid w:val="00C465D6"/>
    <w:rsid w:val="00C82848"/>
    <w:rsid w:val="00CC46E1"/>
    <w:rsid w:val="00CC49A1"/>
    <w:rsid w:val="00D76AB2"/>
    <w:rsid w:val="00DC2DE2"/>
    <w:rsid w:val="00DC450C"/>
    <w:rsid w:val="00DE0993"/>
    <w:rsid w:val="00E070AB"/>
    <w:rsid w:val="00E24B87"/>
    <w:rsid w:val="00E57390"/>
    <w:rsid w:val="00F121B4"/>
    <w:rsid w:val="00F73D21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881C"/>
  <w15:chartTrackingRefBased/>
  <w15:docId w15:val="{5821793A-EBDD-4E45-B0A1-CA8C6F3F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540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19145D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46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4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_RwSIg0ok5kGpRkuw5Eaf-RgYrkdNqbt?usp=sharing" TargetMode="External"/><Relationship Id="rId12" Type="http://schemas.openxmlformats.org/officeDocument/2006/relationships/hyperlink" Target="https://drive.google.com/drive/folders/1_RwSIg0ok5kGpRkuw5Eaf-RgYrkdNqb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jpg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lores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809</TotalTime>
  <Pages>11</Pages>
  <Words>71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Flores</dc:creator>
  <cp:keywords/>
  <dc:description/>
  <cp:lastModifiedBy>David Israel Flores Granados</cp:lastModifiedBy>
  <cp:revision>4</cp:revision>
  <dcterms:created xsi:type="dcterms:W3CDTF">2021-02-06T02:16:00Z</dcterms:created>
  <dcterms:modified xsi:type="dcterms:W3CDTF">2021-02-06T16:34:00Z</dcterms:modified>
</cp:coreProperties>
</file>